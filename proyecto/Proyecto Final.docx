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C0FB1" w14:textId="77419C1D" w:rsidR="00C6554A" w:rsidRPr="009679B1" w:rsidRDefault="00934306" w:rsidP="00C6554A">
      <w:pPr>
        <w:pStyle w:val="Foto"/>
        <w:rPr>
          <w:noProof/>
        </w:rPr>
      </w:pPr>
      <w:r>
        <w:rPr>
          <w:noProof/>
        </w:rPr>
        <mc:AlternateContent>
          <mc:Choice Requires="wpg">
            <w:drawing>
              <wp:inline distT="0" distB="0" distL="0" distR="0" wp14:anchorId="2B0EEC3D" wp14:editId="0931DE15">
                <wp:extent cx="3657953" cy="4129475"/>
                <wp:effectExtent l="0" t="0" r="0" b="4445"/>
                <wp:docPr id="2" name="Grupo 2"/>
                <wp:cNvGraphicFramePr/>
                <a:graphic xmlns:a="http://schemas.openxmlformats.org/drawingml/2006/main">
                  <a:graphicData uri="http://schemas.microsoft.com/office/word/2010/wordprocessingGroup">
                    <wpg:wgp>
                      <wpg:cNvGrpSpPr/>
                      <wpg:grpSpPr>
                        <a:xfrm>
                          <a:off x="0" y="0"/>
                          <a:ext cx="3657953" cy="4129475"/>
                          <a:chOff x="0" y="0"/>
                          <a:chExt cx="3657953" cy="4129475"/>
                        </a:xfrm>
                      </wpg:grpSpPr>
                      <pic:pic xmlns:pic="http://schemas.openxmlformats.org/drawingml/2006/picture">
                        <pic:nvPicPr>
                          <pic:cNvPr id="22" name="Imagen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353" y="0"/>
                            <a:ext cx="3657600" cy="3681730"/>
                          </a:xfrm>
                          <a:prstGeom prst="rect">
                            <a:avLst/>
                          </a:prstGeom>
                          <a:noFill/>
                          <a:ln w="254000" cap="rnd">
                            <a:noFill/>
                          </a:ln>
                          <a:effectLst/>
                        </pic:spPr>
                      </pic:pic>
                      <wps:wsp>
                        <wps:cNvPr id="1" name="Cuadro de texto 1"/>
                        <wps:cNvSpPr txBox="1"/>
                        <wps:spPr>
                          <a:xfrm>
                            <a:off x="0" y="3681165"/>
                            <a:ext cx="3656965" cy="448310"/>
                          </a:xfrm>
                          <a:prstGeom prst="rect">
                            <a:avLst/>
                          </a:prstGeom>
                          <a:solidFill>
                            <a:prstClr val="white"/>
                          </a:solidFill>
                          <a:ln>
                            <a:noFill/>
                          </a:ln>
                        </wps:spPr>
                        <wps:txbx>
                          <w:txbxContent>
                            <w:p w14:paraId="605FEA3A" w14:textId="322AF921" w:rsidR="00934306" w:rsidRPr="00934306" w:rsidRDefault="001914DD" w:rsidP="00934306">
                              <w:pPr>
                                <w:rPr>
                                  <w:sz w:val="18"/>
                                  <w:szCs w:val="18"/>
                                </w:rPr>
                              </w:pPr>
                              <w:hyperlink r:id="rId10" w:history="1">
                                <w:r w:rsidR="00934306" w:rsidRPr="00934306">
                                  <w:rPr>
                                    <w:rStyle w:val="Hipervnculo"/>
                                    <w:sz w:val="18"/>
                                    <w:szCs w:val="18"/>
                                  </w:rPr>
                                  <w:t>Esta foto</w:t>
                                </w:r>
                              </w:hyperlink>
                              <w:r w:rsidR="00934306" w:rsidRPr="00934306">
                                <w:rPr>
                                  <w:sz w:val="18"/>
                                  <w:szCs w:val="18"/>
                                </w:rPr>
                                <w:t xml:space="preserve"> de Autor desconocido está bajo licencia </w:t>
                              </w:r>
                              <w:hyperlink r:id="rId11" w:history="1">
                                <w:r w:rsidR="00934306" w:rsidRPr="00934306">
                                  <w:rPr>
                                    <w:rStyle w:val="Hipervnculo"/>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2B0EEC3D" id="Grupo 2" o:spid="_x0000_s1026" style="width:288.05pt;height:325.15pt;mso-position-horizontal-relative:char;mso-position-vertical-relative:line" coordsize="36579,41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3;width:36576;height:36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" strokeweight="20pt">
                  <v:stroke endcap="round"/>
                  <v:imagedata r:id="rId12" o:title=""/>
                </v:shape>
                <v:shapetype id="_x0000_t202" coordsize="21600,21600" o:spt="202" path="m,l,21600r21600,l21600,xe">
                  <v:stroke joinstyle="miter"/>
                  <v:path gradientshapeok="t" o:connecttype="rect"/>
                </v:shapetype>
                <v:shape id="Cuadro de texto 1" o:spid="_x0000_s1028" type="#_x0000_t202" style="position:absolute;top:36811;width:36569;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" stroked="f">
                  <v:textbox style="mso-fit-shape-to-text:t">
                    <w:txbxContent>
                      <w:p w14:paraId="605FEA3A" w14:textId="322AF921" w:rsidR="00934306" w:rsidRPr="00934306" w:rsidRDefault="001914DD" w:rsidP="00934306">
                        <w:pPr>
                          <w:rPr>
                            <w:sz w:val="18"/>
                            <w:szCs w:val="18"/>
                          </w:rPr>
                        </w:pPr>
                        <w:hyperlink r:id="rId13" w:history="1">
                          <w:r w:rsidR="00934306" w:rsidRPr="00934306">
                            <w:rPr>
                              <w:rStyle w:val="Hipervnculo"/>
                              <w:sz w:val="18"/>
                              <w:szCs w:val="18"/>
                            </w:rPr>
                            <w:t>Esta foto</w:t>
                          </w:r>
                        </w:hyperlink>
                        <w:r w:rsidR="00934306" w:rsidRPr="00934306">
                          <w:rPr>
                            <w:sz w:val="18"/>
                            <w:szCs w:val="18"/>
                          </w:rPr>
                          <w:t xml:space="preserve"> de Autor desconocido está bajo licencia </w:t>
                        </w:r>
                        <w:hyperlink r:id="rId14" w:history="1">
                          <w:r w:rsidR="00934306" w:rsidRPr="00934306">
                            <w:rPr>
                              <w:rStyle w:val="Hipervnculo"/>
                              <w:sz w:val="18"/>
                              <w:szCs w:val="18"/>
                            </w:rPr>
                            <w:t>CC BY-SA</w:t>
                          </w:r>
                        </w:hyperlink>
                      </w:p>
                    </w:txbxContent>
                  </v:textbox>
                </v:shape>
                <w10:anchorlock/>
              </v:group>
            </w:pict>
          </mc:Fallback>
        </mc:AlternateContent>
      </w:r>
    </w:p>
    <w:p w14:paraId="22F2BEFC" w14:textId="59162AA5" w:rsidR="00C6554A" w:rsidRPr="009679B1" w:rsidRDefault="00934306" w:rsidP="00C6554A">
      <w:pPr>
        <w:pStyle w:val="Ttulo"/>
        <w:rPr>
          <w:noProof/>
        </w:rPr>
      </w:pPr>
      <w:r>
        <w:rPr>
          <w:noProof/>
        </w:rPr>
        <w:t>Proyecto Final</w:t>
      </w:r>
    </w:p>
    <w:p w14:paraId="5595A08A" w14:textId="1B4FFE3A" w:rsidR="00C6554A" w:rsidRPr="009679B1" w:rsidRDefault="000D0BA2" w:rsidP="00C6554A">
      <w:pPr>
        <w:pStyle w:val="Subttulo"/>
        <w:rPr>
          <w:noProof/>
        </w:rPr>
      </w:pPr>
      <w:r>
        <w:rPr>
          <w:noProof/>
        </w:rPr>
        <w:t>Pre-procesamiento y c</w:t>
      </w:r>
      <w:r w:rsidR="00D82D73">
        <w:rPr>
          <w:noProof/>
        </w:rPr>
        <w:t>o</w:t>
      </w:r>
      <w:r>
        <w:rPr>
          <w:noProof/>
        </w:rPr>
        <w:t>nsulta de texto</w:t>
      </w:r>
    </w:p>
    <w:p w14:paraId="7F616B1B" w14:textId="77777777" w:rsidR="000D0BA2" w:rsidRDefault="000D0BA2" w:rsidP="00C6554A">
      <w:pPr>
        <w:pStyle w:val="Informacindecontacto"/>
        <w:rPr>
          <w:noProof/>
        </w:rPr>
      </w:pPr>
      <w:r>
        <w:rPr>
          <w:noProof/>
        </w:rPr>
        <w:t>Aaron Ramirez Martinez</w:t>
      </w:r>
      <w:r w:rsidR="00C6554A" w:rsidRPr="009679B1">
        <w:rPr>
          <w:noProof/>
          <w:lang w:bidi="es-ES"/>
        </w:rPr>
        <w:t xml:space="preserve"> | </w:t>
      </w:r>
      <w:r>
        <w:rPr>
          <w:noProof/>
        </w:rPr>
        <w:t>Recuperacion de la información</w:t>
      </w:r>
      <w:r w:rsidR="00C6554A" w:rsidRPr="009679B1">
        <w:rPr>
          <w:noProof/>
          <w:lang w:bidi="es-ES"/>
        </w:rPr>
        <w:t xml:space="preserve"> | </w:t>
      </w:r>
      <w:r>
        <w:rPr>
          <w:noProof/>
        </w:rPr>
        <w:t>17/11/2021</w:t>
      </w:r>
    </w:p>
    <w:p w14:paraId="75238FCD" w14:textId="77777777" w:rsidR="000D0BA2" w:rsidRDefault="000D0BA2" w:rsidP="00C6554A">
      <w:pPr>
        <w:pStyle w:val="Informacindecontacto"/>
        <w:rPr>
          <w:noProof/>
        </w:rPr>
      </w:pPr>
      <w:r>
        <w:rPr>
          <w:noProof/>
        </w:rPr>
        <w:t>Matricula: 201969648</w:t>
      </w:r>
    </w:p>
    <w:p w14:paraId="683CA38D" w14:textId="3AF9FAA6" w:rsidR="00C6554A" w:rsidRPr="009679B1" w:rsidRDefault="000D0BA2" w:rsidP="00C6554A">
      <w:pPr>
        <w:pStyle w:val="Informacindecontacto"/>
        <w:rPr>
          <w:noProof/>
        </w:rPr>
      </w:pPr>
      <w:r>
        <w:rPr>
          <w:noProof/>
        </w:rPr>
        <w:t>Profesor: Arturo Olvera</w:t>
      </w:r>
      <w:r w:rsidR="00C6554A" w:rsidRPr="009679B1">
        <w:rPr>
          <w:noProof/>
          <w:lang w:bidi="es-ES"/>
        </w:rPr>
        <w:br w:type="page"/>
      </w:r>
    </w:p>
    <w:sdt>
      <w:sdtPr>
        <w:rPr>
          <w:rFonts w:asciiTheme="minorHAnsi" w:eastAsiaTheme="minorHAnsi" w:hAnsiTheme="minorHAnsi" w:cstheme="minorBidi"/>
          <w:color w:val="595959" w:themeColor="text1" w:themeTint="A6"/>
          <w:sz w:val="22"/>
          <w:szCs w:val="22"/>
          <w:lang w:val="es-ES" w:eastAsia="en-US"/>
        </w:rPr>
        <w:id w:val="1895004964"/>
        <w:docPartObj>
          <w:docPartGallery w:val="Table of Contents"/>
          <w:docPartUnique/>
        </w:docPartObj>
      </w:sdtPr>
      <w:sdtEndPr>
        <w:rPr>
          <w:b/>
          <w:bCs/>
        </w:rPr>
      </w:sdtEndPr>
      <w:sdtContent>
        <w:p w14:paraId="2BA0A078" w14:textId="086F7F7A" w:rsidR="000D0BA2" w:rsidRDefault="000D0BA2">
          <w:pPr>
            <w:pStyle w:val="TtuloTDC"/>
          </w:pPr>
          <w:r>
            <w:rPr>
              <w:lang w:val="es-ES"/>
            </w:rPr>
            <w:t>Tabla de contenido</w:t>
          </w:r>
        </w:p>
        <w:p w14:paraId="54261F83" w14:textId="5A14A43D" w:rsidR="001E1FCD" w:rsidRDefault="000D0BA2">
          <w:pPr>
            <w:pStyle w:val="TDC1"/>
            <w:tabs>
              <w:tab w:val="right" w:leader="dot" w:pos="8296"/>
            </w:tabs>
            <w:rPr>
              <w:rFonts w:eastAsiaTheme="minorEastAsia"/>
              <w:noProof/>
              <w:color w:val="auto"/>
              <w:lang w:val="es-MX" w:eastAsia="es-MX"/>
            </w:rPr>
          </w:pPr>
          <w:r>
            <w:fldChar w:fldCharType="begin"/>
          </w:r>
          <w:r>
            <w:instrText xml:space="preserve"> TOC \o "1-3" \h \z \u </w:instrText>
          </w:r>
          <w:r>
            <w:fldChar w:fldCharType="separate"/>
          </w:r>
          <w:hyperlink w:anchor="_Toc88067949" w:history="1">
            <w:r w:rsidR="001E1FCD" w:rsidRPr="008445EB">
              <w:rPr>
                <w:rStyle w:val="Hipervnculo"/>
                <w:noProof/>
              </w:rPr>
              <w:t>Introduccion</w:t>
            </w:r>
            <w:r w:rsidR="001E1FCD">
              <w:rPr>
                <w:noProof/>
                <w:webHidden/>
              </w:rPr>
              <w:tab/>
            </w:r>
            <w:r w:rsidR="001E1FCD">
              <w:rPr>
                <w:noProof/>
                <w:webHidden/>
              </w:rPr>
              <w:fldChar w:fldCharType="begin"/>
            </w:r>
            <w:r w:rsidR="001E1FCD">
              <w:rPr>
                <w:noProof/>
                <w:webHidden/>
              </w:rPr>
              <w:instrText xml:space="preserve"> PAGEREF _Toc88067949 \h </w:instrText>
            </w:r>
            <w:r w:rsidR="001E1FCD">
              <w:rPr>
                <w:noProof/>
                <w:webHidden/>
              </w:rPr>
            </w:r>
            <w:r w:rsidR="001E1FCD">
              <w:rPr>
                <w:noProof/>
                <w:webHidden/>
              </w:rPr>
              <w:fldChar w:fldCharType="separate"/>
            </w:r>
            <w:r w:rsidR="001E1FCD">
              <w:rPr>
                <w:noProof/>
                <w:webHidden/>
              </w:rPr>
              <w:t>2</w:t>
            </w:r>
            <w:r w:rsidR="001E1FCD">
              <w:rPr>
                <w:noProof/>
                <w:webHidden/>
              </w:rPr>
              <w:fldChar w:fldCharType="end"/>
            </w:r>
          </w:hyperlink>
        </w:p>
        <w:p w14:paraId="5593D4AE" w14:textId="68FB590D" w:rsidR="001E1FCD" w:rsidRDefault="001914DD">
          <w:pPr>
            <w:pStyle w:val="TDC1"/>
            <w:tabs>
              <w:tab w:val="right" w:leader="dot" w:pos="8296"/>
            </w:tabs>
            <w:rPr>
              <w:rFonts w:eastAsiaTheme="minorEastAsia"/>
              <w:noProof/>
              <w:color w:val="auto"/>
              <w:lang w:val="es-MX" w:eastAsia="es-MX"/>
            </w:rPr>
          </w:pPr>
          <w:hyperlink w:anchor="_Toc88067950" w:history="1">
            <w:r w:rsidR="001E1FCD" w:rsidRPr="008445EB">
              <w:rPr>
                <w:rStyle w:val="Hipervnculo"/>
                <w:noProof/>
              </w:rPr>
              <w:t>Objetivo de la practica</w:t>
            </w:r>
            <w:r w:rsidR="001E1FCD">
              <w:rPr>
                <w:noProof/>
                <w:webHidden/>
              </w:rPr>
              <w:tab/>
            </w:r>
            <w:r w:rsidR="001E1FCD">
              <w:rPr>
                <w:noProof/>
                <w:webHidden/>
              </w:rPr>
              <w:fldChar w:fldCharType="begin"/>
            </w:r>
            <w:r w:rsidR="001E1FCD">
              <w:rPr>
                <w:noProof/>
                <w:webHidden/>
              </w:rPr>
              <w:instrText xml:space="preserve"> PAGEREF _Toc88067950 \h </w:instrText>
            </w:r>
            <w:r w:rsidR="001E1FCD">
              <w:rPr>
                <w:noProof/>
                <w:webHidden/>
              </w:rPr>
            </w:r>
            <w:r w:rsidR="001E1FCD">
              <w:rPr>
                <w:noProof/>
                <w:webHidden/>
              </w:rPr>
              <w:fldChar w:fldCharType="separate"/>
            </w:r>
            <w:r w:rsidR="001E1FCD">
              <w:rPr>
                <w:noProof/>
                <w:webHidden/>
              </w:rPr>
              <w:t>2</w:t>
            </w:r>
            <w:r w:rsidR="001E1FCD">
              <w:rPr>
                <w:noProof/>
                <w:webHidden/>
              </w:rPr>
              <w:fldChar w:fldCharType="end"/>
            </w:r>
          </w:hyperlink>
        </w:p>
        <w:p w14:paraId="23530D3A" w14:textId="33A3A1FB" w:rsidR="001E1FCD" w:rsidRDefault="001914DD">
          <w:pPr>
            <w:pStyle w:val="TDC1"/>
            <w:tabs>
              <w:tab w:val="right" w:leader="dot" w:pos="8296"/>
            </w:tabs>
            <w:rPr>
              <w:rFonts w:eastAsiaTheme="minorEastAsia"/>
              <w:noProof/>
              <w:color w:val="auto"/>
              <w:lang w:val="es-MX" w:eastAsia="es-MX"/>
            </w:rPr>
          </w:pPr>
          <w:hyperlink w:anchor="_Toc88067951" w:history="1">
            <w:r w:rsidR="001E1FCD" w:rsidRPr="008445EB">
              <w:rPr>
                <w:rStyle w:val="Hipervnculo"/>
                <w:noProof/>
              </w:rPr>
              <w:t>Proyecto realizado.</w:t>
            </w:r>
            <w:r w:rsidR="001E1FCD">
              <w:rPr>
                <w:noProof/>
                <w:webHidden/>
              </w:rPr>
              <w:tab/>
            </w:r>
            <w:r w:rsidR="001E1FCD">
              <w:rPr>
                <w:noProof/>
                <w:webHidden/>
              </w:rPr>
              <w:fldChar w:fldCharType="begin"/>
            </w:r>
            <w:r w:rsidR="001E1FCD">
              <w:rPr>
                <w:noProof/>
                <w:webHidden/>
              </w:rPr>
              <w:instrText xml:space="preserve"> PAGEREF _Toc88067951 \h </w:instrText>
            </w:r>
            <w:r w:rsidR="001E1FCD">
              <w:rPr>
                <w:noProof/>
                <w:webHidden/>
              </w:rPr>
            </w:r>
            <w:r w:rsidR="001E1FCD">
              <w:rPr>
                <w:noProof/>
                <w:webHidden/>
              </w:rPr>
              <w:fldChar w:fldCharType="separate"/>
            </w:r>
            <w:r w:rsidR="001E1FCD">
              <w:rPr>
                <w:noProof/>
                <w:webHidden/>
              </w:rPr>
              <w:t>3</w:t>
            </w:r>
            <w:r w:rsidR="001E1FCD">
              <w:rPr>
                <w:noProof/>
                <w:webHidden/>
              </w:rPr>
              <w:fldChar w:fldCharType="end"/>
            </w:r>
          </w:hyperlink>
        </w:p>
        <w:p w14:paraId="442F20C5" w14:textId="49CB257C" w:rsidR="001E1FCD" w:rsidRDefault="001914DD">
          <w:pPr>
            <w:pStyle w:val="TDC1"/>
            <w:tabs>
              <w:tab w:val="right" w:leader="dot" w:pos="8296"/>
            </w:tabs>
            <w:rPr>
              <w:rFonts w:eastAsiaTheme="minorEastAsia"/>
              <w:noProof/>
              <w:color w:val="auto"/>
              <w:lang w:val="es-MX" w:eastAsia="es-MX"/>
            </w:rPr>
          </w:pPr>
          <w:hyperlink w:anchor="_Toc88067952" w:history="1">
            <w:r w:rsidR="001E1FCD" w:rsidRPr="008445EB">
              <w:rPr>
                <w:rStyle w:val="Hipervnculo"/>
                <w:noProof/>
                <w:lang w:val="es-MX"/>
              </w:rPr>
              <w:t>Resultados.</w:t>
            </w:r>
            <w:r w:rsidR="001E1FCD">
              <w:rPr>
                <w:noProof/>
                <w:webHidden/>
              </w:rPr>
              <w:tab/>
            </w:r>
            <w:r w:rsidR="001E1FCD">
              <w:rPr>
                <w:noProof/>
                <w:webHidden/>
              </w:rPr>
              <w:fldChar w:fldCharType="begin"/>
            </w:r>
            <w:r w:rsidR="001E1FCD">
              <w:rPr>
                <w:noProof/>
                <w:webHidden/>
              </w:rPr>
              <w:instrText xml:space="preserve"> PAGEREF _Toc88067952 \h </w:instrText>
            </w:r>
            <w:r w:rsidR="001E1FCD">
              <w:rPr>
                <w:noProof/>
                <w:webHidden/>
              </w:rPr>
            </w:r>
            <w:r w:rsidR="001E1FCD">
              <w:rPr>
                <w:noProof/>
                <w:webHidden/>
              </w:rPr>
              <w:fldChar w:fldCharType="separate"/>
            </w:r>
            <w:r w:rsidR="001E1FCD">
              <w:rPr>
                <w:noProof/>
                <w:webHidden/>
              </w:rPr>
              <w:t>6</w:t>
            </w:r>
            <w:r w:rsidR="001E1FCD">
              <w:rPr>
                <w:noProof/>
                <w:webHidden/>
              </w:rPr>
              <w:fldChar w:fldCharType="end"/>
            </w:r>
          </w:hyperlink>
        </w:p>
        <w:p w14:paraId="5F08EFF8" w14:textId="26B86C06" w:rsidR="001E1FCD" w:rsidRDefault="001914DD">
          <w:pPr>
            <w:pStyle w:val="TDC1"/>
            <w:tabs>
              <w:tab w:val="right" w:leader="dot" w:pos="8296"/>
            </w:tabs>
            <w:rPr>
              <w:rFonts w:eastAsiaTheme="minorEastAsia"/>
              <w:noProof/>
              <w:color w:val="auto"/>
              <w:lang w:val="es-MX" w:eastAsia="es-MX"/>
            </w:rPr>
          </w:pPr>
          <w:hyperlink w:anchor="_Toc88067953" w:history="1">
            <w:r w:rsidR="001E1FCD" w:rsidRPr="008445EB">
              <w:rPr>
                <w:rStyle w:val="Hipervnculo"/>
                <w:noProof/>
                <w:lang w:val="es-MX"/>
              </w:rPr>
              <w:t>Experimentos.</w:t>
            </w:r>
            <w:r w:rsidR="001E1FCD">
              <w:rPr>
                <w:noProof/>
                <w:webHidden/>
              </w:rPr>
              <w:tab/>
            </w:r>
            <w:r w:rsidR="001E1FCD">
              <w:rPr>
                <w:noProof/>
                <w:webHidden/>
              </w:rPr>
              <w:fldChar w:fldCharType="begin"/>
            </w:r>
            <w:r w:rsidR="001E1FCD">
              <w:rPr>
                <w:noProof/>
                <w:webHidden/>
              </w:rPr>
              <w:instrText xml:space="preserve"> PAGEREF _Toc88067953 \h </w:instrText>
            </w:r>
            <w:r w:rsidR="001E1FCD">
              <w:rPr>
                <w:noProof/>
                <w:webHidden/>
              </w:rPr>
            </w:r>
            <w:r w:rsidR="001E1FCD">
              <w:rPr>
                <w:noProof/>
                <w:webHidden/>
              </w:rPr>
              <w:fldChar w:fldCharType="separate"/>
            </w:r>
            <w:r w:rsidR="001E1FCD">
              <w:rPr>
                <w:noProof/>
                <w:webHidden/>
              </w:rPr>
              <w:t>7</w:t>
            </w:r>
            <w:r w:rsidR="001E1FCD">
              <w:rPr>
                <w:noProof/>
                <w:webHidden/>
              </w:rPr>
              <w:fldChar w:fldCharType="end"/>
            </w:r>
          </w:hyperlink>
        </w:p>
        <w:p w14:paraId="74EAE517" w14:textId="1FC06E85" w:rsidR="001E1FCD" w:rsidRDefault="001914DD">
          <w:pPr>
            <w:pStyle w:val="TDC1"/>
            <w:tabs>
              <w:tab w:val="right" w:leader="dot" w:pos="8296"/>
            </w:tabs>
            <w:rPr>
              <w:rFonts w:eastAsiaTheme="minorEastAsia"/>
              <w:noProof/>
              <w:color w:val="auto"/>
              <w:lang w:val="es-MX" w:eastAsia="es-MX"/>
            </w:rPr>
          </w:pPr>
          <w:hyperlink w:anchor="_Toc88067954" w:history="1">
            <w:r w:rsidR="001E1FCD" w:rsidRPr="008445EB">
              <w:rPr>
                <w:rStyle w:val="Hipervnculo"/>
                <w:noProof/>
              </w:rPr>
              <w:t>Referencias.</w:t>
            </w:r>
            <w:r w:rsidR="001E1FCD">
              <w:rPr>
                <w:noProof/>
                <w:webHidden/>
              </w:rPr>
              <w:tab/>
            </w:r>
            <w:r w:rsidR="001E1FCD">
              <w:rPr>
                <w:noProof/>
                <w:webHidden/>
              </w:rPr>
              <w:fldChar w:fldCharType="begin"/>
            </w:r>
            <w:r w:rsidR="001E1FCD">
              <w:rPr>
                <w:noProof/>
                <w:webHidden/>
              </w:rPr>
              <w:instrText xml:space="preserve"> PAGEREF _Toc88067954 \h </w:instrText>
            </w:r>
            <w:r w:rsidR="001E1FCD">
              <w:rPr>
                <w:noProof/>
                <w:webHidden/>
              </w:rPr>
            </w:r>
            <w:r w:rsidR="001E1FCD">
              <w:rPr>
                <w:noProof/>
                <w:webHidden/>
              </w:rPr>
              <w:fldChar w:fldCharType="separate"/>
            </w:r>
            <w:r w:rsidR="001E1FCD">
              <w:rPr>
                <w:noProof/>
                <w:webHidden/>
              </w:rPr>
              <w:t>8</w:t>
            </w:r>
            <w:r w:rsidR="001E1FCD">
              <w:rPr>
                <w:noProof/>
                <w:webHidden/>
              </w:rPr>
              <w:fldChar w:fldCharType="end"/>
            </w:r>
          </w:hyperlink>
        </w:p>
        <w:p w14:paraId="4C38F150" w14:textId="7263A80D" w:rsidR="000D0BA2" w:rsidRDefault="000D0BA2">
          <w:r>
            <w:rPr>
              <w:b/>
              <w:bCs/>
            </w:rPr>
            <w:fldChar w:fldCharType="end"/>
          </w:r>
        </w:p>
      </w:sdtContent>
    </w:sdt>
    <w:p w14:paraId="63BB7EA8" w14:textId="77777777" w:rsidR="000D0BA2" w:rsidRDefault="000D0BA2">
      <w:pPr>
        <w:rPr>
          <w:rFonts w:asciiTheme="majorHAnsi" w:eastAsiaTheme="majorEastAsia" w:hAnsiTheme="majorHAnsi" w:cstheme="majorBidi"/>
          <w:color w:val="007789" w:themeColor="accent1" w:themeShade="BF"/>
          <w:sz w:val="32"/>
        </w:rPr>
      </w:pPr>
      <w:r>
        <w:br w:type="page"/>
      </w:r>
    </w:p>
    <w:p w14:paraId="795B34C2" w14:textId="4A57C4AE" w:rsidR="00C6554A" w:rsidRPr="00B63B6A" w:rsidRDefault="000D0BA2" w:rsidP="00C6554A">
      <w:pPr>
        <w:pStyle w:val="Ttulo1"/>
        <w:rPr>
          <w:noProof/>
          <w:sz w:val="36"/>
          <w:szCs w:val="24"/>
        </w:rPr>
      </w:pPr>
      <w:bookmarkStart w:id="0" w:name="_Toc88067949"/>
      <w:r w:rsidRPr="00B63B6A">
        <w:rPr>
          <w:noProof/>
          <w:sz w:val="36"/>
          <w:szCs w:val="24"/>
        </w:rPr>
        <w:lastRenderedPageBreak/>
        <w:t>Introduccion</w:t>
      </w:r>
      <w:bookmarkEnd w:id="0"/>
    </w:p>
    <w:p w14:paraId="7B6716ED" w14:textId="39C3843E" w:rsidR="00C6554A" w:rsidRDefault="000D0BA2" w:rsidP="000D0BA2">
      <w:pPr>
        <w:pStyle w:val="Listaconvietas"/>
        <w:numPr>
          <w:ilvl w:val="0"/>
          <w:numId w:val="0"/>
        </w:numPr>
        <w:rPr>
          <w:noProof/>
          <w:sz w:val="24"/>
          <w:szCs w:val="24"/>
        </w:rPr>
      </w:pPr>
      <w:r w:rsidRPr="00B63B6A">
        <w:rPr>
          <w:noProof/>
          <w:sz w:val="24"/>
          <w:szCs w:val="24"/>
        </w:rPr>
        <w:t>Actualmente la recuperacion de informacion es parte dde la vida digital cotidiana, pues al hablar de recuperacion de la informacion, hablamos acerca de como es que se genera una</w:t>
      </w:r>
      <w:r w:rsidR="00B63B6A">
        <w:rPr>
          <w:noProof/>
          <w:sz w:val="24"/>
          <w:szCs w:val="24"/>
        </w:rPr>
        <w:t xml:space="preserve"> consulta en internte de medir el nivel de coincidencia en un conjunto de palabras, de como es que los buscadores mas populares del mundo trabajan, es por ello que quisimos estudiar su comportamiento y realizar una practica para poder observar de mejor manera el estudio de dichas actividades.</w:t>
      </w:r>
    </w:p>
    <w:p w14:paraId="1CB514FE" w14:textId="77777777" w:rsidR="00B63B6A" w:rsidRPr="00B63B6A" w:rsidRDefault="00B63B6A" w:rsidP="000D0BA2">
      <w:pPr>
        <w:pStyle w:val="Listaconvietas"/>
        <w:numPr>
          <w:ilvl w:val="0"/>
          <w:numId w:val="0"/>
        </w:numPr>
        <w:rPr>
          <w:noProof/>
          <w:sz w:val="24"/>
          <w:szCs w:val="24"/>
        </w:rPr>
      </w:pPr>
    </w:p>
    <w:p w14:paraId="3CE7800D" w14:textId="3653547F" w:rsidR="00C6554A" w:rsidRPr="00B63B6A" w:rsidRDefault="00B63B6A" w:rsidP="00B63B6A">
      <w:pPr>
        <w:pStyle w:val="Ttulo1"/>
        <w:rPr>
          <w:noProof/>
        </w:rPr>
      </w:pPr>
      <w:bookmarkStart w:id="1" w:name="_Toc88067950"/>
      <w:r>
        <w:rPr>
          <w:noProof/>
        </w:rPr>
        <w:t>Objetivo de la practica</w:t>
      </w:r>
      <w:bookmarkEnd w:id="1"/>
    </w:p>
    <w:p w14:paraId="5F022B7B" w14:textId="75C71C32" w:rsidR="002C74C0" w:rsidRDefault="00B63B6A" w:rsidP="00B63B6A">
      <w:pPr>
        <w:rPr>
          <w:noProof/>
          <w:sz w:val="24"/>
          <w:szCs w:val="24"/>
        </w:rPr>
      </w:pPr>
      <w:r>
        <w:rPr>
          <w:noProof/>
          <w:sz w:val="24"/>
          <w:szCs w:val="24"/>
        </w:rPr>
        <w:t>El objetivo de la practica que a continuacion se muestra es:</w:t>
      </w:r>
    </w:p>
    <w:p w14:paraId="72919CE0" w14:textId="49D7BCBD" w:rsidR="00B63B6A" w:rsidRDefault="00B63B6A" w:rsidP="00B63B6A">
      <w:pPr>
        <w:pStyle w:val="Prrafodelista"/>
        <w:numPr>
          <w:ilvl w:val="0"/>
          <w:numId w:val="16"/>
        </w:numPr>
        <w:rPr>
          <w:noProof/>
          <w:sz w:val="24"/>
          <w:szCs w:val="24"/>
        </w:rPr>
      </w:pPr>
      <w:r>
        <w:rPr>
          <w:noProof/>
          <w:sz w:val="24"/>
          <w:szCs w:val="24"/>
        </w:rPr>
        <w:t>Prepocesar un corpus con mas de 400 subcorpus</w:t>
      </w:r>
    </w:p>
    <w:p w14:paraId="74708888" w14:textId="26708C4B" w:rsidR="00B63B6A" w:rsidRDefault="00B63B6A" w:rsidP="00B63B6A">
      <w:pPr>
        <w:pStyle w:val="Prrafodelista"/>
        <w:numPr>
          <w:ilvl w:val="0"/>
          <w:numId w:val="16"/>
        </w:numPr>
        <w:rPr>
          <w:noProof/>
          <w:sz w:val="24"/>
          <w:szCs w:val="24"/>
        </w:rPr>
      </w:pPr>
      <w:r>
        <w:rPr>
          <w:noProof/>
          <w:sz w:val="24"/>
          <w:szCs w:val="24"/>
        </w:rPr>
        <w:t xml:space="preserve">Organizar </w:t>
      </w:r>
      <w:r w:rsidR="003C671A">
        <w:rPr>
          <w:noProof/>
          <w:sz w:val="24"/>
          <w:szCs w:val="24"/>
        </w:rPr>
        <w:t xml:space="preserve">el corpues y elimar </w:t>
      </w:r>
      <w:r w:rsidR="003C671A">
        <w:rPr>
          <w:i/>
          <w:iCs/>
          <w:noProof/>
          <w:sz w:val="24"/>
          <w:szCs w:val="24"/>
        </w:rPr>
        <w:t>stop words</w:t>
      </w:r>
      <w:r w:rsidR="003C671A">
        <w:rPr>
          <w:noProof/>
          <w:sz w:val="24"/>
          <w:szCs w:val="24"/>
        </w:rPr>
        <w:t xml:space="preserve"> para un mejor manejo de la informacion.</w:t>
      </w:r>
    </w:p>
    <w:p w14:paraId="46C2E6B9" w14:textId="0E645F00" w:rsidR="003C671A" w:rsidRDefault="003C671A" w:rsidP="00B63B6A">
      <w:pPr>
        <w:pStyle w:val="Prrafodelista"/>
        <w:numPr>
          <w:ilvl w:val="0"/>
          <w:numId w:val="16"/>
        </w:numPr>
        <w:rPr>
          <w:noProof/>
          <w:sz w:val="24"/>
          <w:szCs w:val="24"/>
        </w:rPr>
      </w:pPr>
      <w:r>
        <w:rPr>
          <w:noProof/>
          <w:sz w:val="24"/>
          <w:szCs w:val="24"/>
        </w:rPr>
        <w:t>Se dara una consulta A en texto nomal y este tambien debe ser preprocesado.</w:t>
      </w:r>
    </w:p>
    <w:p w14:paraId="4F91CF6E" w14:textId="799CE235" w:rsidR="003C671A" w:rsidRDefault="003C671A" w:rsidP="00B63B6A">
      <w:pPr>
        <w:pStyle w:val="Prrafodelista"/>
        <w:numPr>
          <w:ilvl w:val="0"/>
          <w:numId w:val="16"/>
        </w:numPr>
        <w:rPr>
          <w:noProof/>
          <w:sz w:val="24"/>
          <w:szCs w:val="24"/>
        </w:rPr>
      </w:pPr>
      <w:r>
        <w:rPr>
          <w:noProof/>
          <w:sz w:val="24"/>
          <w:szCs w:val="24"/>
        </w:rPr>
        <w:t>Realizar una consulta del texto A contra en corpus y determinar en que pocision se encuentran las coincidencias.</w:t>
      </w:r>
    </w:p>
    <w:p w14:paraId="129F07B7" w14:textId="55EF7558" w:rsidR="003C671A" w:rsidRDefault="003C671A" w:rsidP="00B63B6A">
      <w:pPr>
        <w:pStyle w:val="Prrafodelista"/>
        <w:numPr>
          <w:ilvl w:val="0"/>
          <w:numId w:val="16"/>
        </w:numPr>
        <w:rPr>
          <w:noProof/>
          <w:sz w:val="24"/>
          <w:szCs w:val="24"/>
        </w:rPr>
      </w:pPr>
      <w:r>
        <w:rPr>
          <w:noProof/>
          <w:sz w:val="24"/>
          <w:szCs w:val="24"/>
        </w:rPr>
        <w:t>Mostrar ambas partes preprocesadas.</w:t>
      </w:r>
    </w:p>
    <w:p w14:paraId="5E75978B" w14:textId="030C1313" w:rsidR="003C671A" w:rsidRDefault="003C671A" w:rsidP="00B63B6A">
      <w:pPr>
        <w:pStyle w:val="Prrafodelista"/>
        <w:numPr>
          <w:ilvl w:val="0"/>
          <w:numId w:val="16"/>
        </w:numPr>
      </w:pPr>
      <w:r>
        <w:rPr>
          <w:noProof/>
          <w:sz w:val="24"/>
          <w:szCs w:val="24"/>
        </w:rPr>
        <w:t>Al corpus se le deben extraer las palabras mas usadas y graficarlas.</w:t>
      </w:r>
    </w:p>
    <w:p w14:paraId="5A54D213" w14:textId="3CBEFE93" w:rsidR="003C671A" w:rsidRDefault="003C671A" w:rsidP="003C671A">
      <w:pPr>
        <w:pStyle w:val="Ttulo1"/>
      </w:pPr>
      <w:r>
        <w:br w:type="page"/>
      </w:r>
      <w:bookmarkStart w:id="2" w:name="_Toc88067951"/>
      <w:r>
        <w:lastRenderedPageBreak/>
        <w:t>Proyecto realizado.</w:t>
      </w:r>
      <w:bookmarkEnd w:id="2"/>
    </w:p>
    <w:p w14:paraId="7D033C06" w14:textId="2318FDCD" w:rsidR="00E5044B" w:rsidRDefault="003C671A" w:rsidP="00E5044B">
      <w:r>
        <w:t xml:space="preserve">A </w:t>
      </w:r>
      <w:r w:rsidR="00E5044B">
        <w:t>continuación,</w:t>
      </w:r>
      <w:r>
        <w:t xml:space="preserve"> se muestra el código que se empleo en el desarrollo de la </w:t>
      </w:r>
      <w:r w:rsidR="00191137">
        <w:t>práctica</w:t>
      </w:r>
      <w:r>
        <w:t xml:space="preserve">, se </w:t>
      </w:r>
      <w:r w:rsidR="00191137">
        <w:t>muestra</w:t>
      </w:r>
      <w:r>
        <w:t xml:space="preserve"> comentado y </w:t>
      </w:r>
      <w:r w:rsidR="00191137">
        <w:t>explica de manera breve el funcionamiento de cada línea de código</w:t>
      </w:r>
      <w:r w:rsidR="00E5044B">
        <w:t>:</w:t>
      </w:r>
    </w:p>
    <w:p w14:paraId="553A75CF" w14:textId="00BD661E" w:rsidR="00E5044B" w:rsidRPr="00D82D73" w:rsidRDefault="00191137" w:rsidP="00E5044B">
      <w:pPr>
        <w:rPr>
          <w:lang w:val="en-US"/>
        </w:rPr>
      </w:pPr>
      <w:r w:rsidRPr="00D351F0">
        <w:rPr>
          <w:lang w:val="en-US"/>
        </w:rPr>
        <w:br/>
      </w:r>
      <w:r w:rsidR="00E5044B" w:rsidRPr="00D82D73">
        <w:rPr>
          <w:lang w:val="en-US"/>
        </w:rPr>
        <w:t># -*- coding: utf-8 -*-</w:t>
      </w:r>
    </w:p>
    <w:p w14:paraId="3EC6717F" w14:textId="77777777" w:rsidR="00E5044B" w:rsidRPr="00D82D73" w:rsidRDefault="00E5044B" w:rsidP="00E5044B">
      <w:pPr>
        <w:rPr>
          <w:lang w:val="en-US"/>
        </w:rPr>
      </w:pPr>
      <w:r w:rsidRPr="00D82D73">
        <w:rPr>
          <w:lang w:val="en-US"/>
        </w:rPr>
        <w:t>"""</w:t>
      </w:r>
    </w:p>
    <w:p w14:paraId="5DFCF32C" w14:textId="77777777" w:rsidR="00E5044B" w:rsidRPr="00D82D73" w:rsidRDefault="00E5044B" w:rsidP="00E5044B">
      <w:pPr>
        <w:rPr>
          <w:lang w:val="en-US"/>
        </w:rPr>
      </w:pPr>
      <w:r w:rsidRPr="00D82D73">
        <w:rPr>
          <w:lang w:val="en-US"/>
        </w:rPr>
        <w:t>Created on Mon Aug 30 20:16:05 2021</w:t>
      </w:r>
    </w:p>
    <w:p w14:paraId="4C09B740" w14:textId="77777777" w:rsidR="00E5044B" w:rsidRPr="00D82D73" w:rsidRDefault="00E5044B" w:rsidP="00E5044B">
      <w:pPr>
        <w:rPr>
          <w:lang w:val="en-US"/>
        </w:rPr>
      </w:pPr>
    </w:p>
    <w:p w14:paraId="2BC7EB0B" w14:textId="77777777" w:rsidR="00E5044B" w:rsidRDefault="00E5044B" w:rsidP="00E5044B">
      <w:r>
        <w:t>@author: Aaron Ramirez</w:t>
      </w:r>
    </w:p>
    <w:p w14:paraId="2F90C1D7" w14:textId="77777777" w:rsidR="00E5044B" w:rsidRDefault="00E5044B" w:rsidP="00E5044B">
      <w:r>
        <w:t>"""</w:t>
      </w:r>
    </w:p>
    <w:p w14:paraId="5F691B76" w14:textId="77777777" w:rsidR="00E5044B" w:rsidRDefault="00E5044B" w:rsidP="00E5044B">
      <w:r>
        <w:t>#Abrimos el documento de txt y lo guardamos en una variable</w:t>
      </w:r>
    </w:p>
    <w:p w14:paraId="5E4F6D36" w14:textId="77777777" w:rsidR="00E5044B" w:rsidRPr="00E5044B" w:rsidRDefault="00E5044B" w:rsidP="00E5044B">
      <w:pPr>
        <w:rPr>
          <w:lang w:val="en-US"/>
        </w:rPr>
      </w:pPr>
      <w:r w:rsidRPr="00E5044B">
        <w:rPr>
          <w:lang w:val="en-US"/>
        </w:rPr>
        <w:t xml:space="preserve">with </w:t>
      </w:r>
      <w:proofErr w:type="gramStart"/>
      <w:r w:rsidRPr="00E5044B">
        <w:rPr>
          <w:lang w:val="en-US"/>
        </w:rPr>
        <w:t>open(</w:t>
      </w:r>
      <w:proofErr w:type="gramEnd"/>
      <w:r w:rsidRPr="00E5044B">
        <w:rPr>
          <w:lang w:val="en-US"/>
        </w:rPr>
        <w:t>'Corpus.txt','r',encoding= "utf8") as miarchivo:</w:t>
      </w:r>
    </w:p>
    <w:p w14:paraId="281D8750" w14:textId="77777777" w:rsidR="00E5044B" w:rsidRDefault="00E5044B" w:rsidP="00E5044B">
      <w:r w:rsidRPr="00E5044B">
        <w:rPr>
          <w:lang w:val="en-US"/>
        </w:rPr>
        <w:t xml:space="preserve">    </w:t>
      </w:r>
      <w:r>
        <w:t xml:space="preserve">texto = </w:t>
      </w:r>
      <w:proofErr w:type="gramStart"/>
      <w:r>
        <w:t>miarchivo.read</w:t>
      </w:r>
      <w:proofErr w:type="gramEnd"/>
      <w:r>
        <w:t>()</w:t>
      </w:r>
    </w:p>
    <w:p w14:paraId="0FDCC19C" w14:textId="77777777" w:rsidR="00E5044B" w:rsidRDefault="00E5044B" w:rsidP="00E5044B"/>
    <w:p w14:paraId="22FC4455" w14:textId="77777777" w:rsidR="00E5044B" w:rsidRDefault="00E5044B" w:rsidP="00E5044B">
      <w:r>
        <w:t>#Importamos las librerias requeridas.</w:t>
      </w:r>
    </w:p>
    <w:p w14:paraId="42D62F5F" w14:textId="77777777" w:rsidR="00E5044B" w:rsidRPr="00E5044B" w:rsidRDefault="00E5044B" w:rsidP="00E5044B">
      <w:pPr>
        <w:rPr>
          <w:lang w:val="en-US"/>
        </w:rPr>
      </w:pPr>
      <w:r w:rsidRPr="00E5044B">
        <w:rPr>
          <w:lang w:val="en-US"/>
        </w:rPr>
        <w:t xml:space="preserve">from </w:t>
      </w:r>
      <w:proofErr w:type="gramStart"/>
      <w:r w:rsidRPr="00E5044B">
        <w:rPr>
          <w:lang w:val="en-US"/>
        </w:rPr>
        <w:t>nltk.corpus</w:t>
      </w:r>
      <w:proofErr w:type="gramEnd"/>
      <w:r w:rsidRPr="00E5044B">
        <w:rPr>
          <w:lang w:val="en-US"/>
        </w:rPr>
        <w:t xml:space="preserve"> import stopwords</w:t>
      </w:r>
    </w:p>
    <w:p w14:paraId="2DE415B9" w14:textId="77777777" w:rsidR="00E5044B" w:rsidRPr="00E5044B" w:rsidRDefault="00E5044B" w:rsidP="00E5044B">
      <w:pPr>
        <w:rPr>
          <w:lang w:val="en-US"/>
        </w:rPr>
      </w:pPr>
      <w:r w:rsidRPr="00E5044B">
        <w:rPr>
          <w:lang w:val="en-US"/>
        </w:rPr>
        <w:t xml:space="preserve">from </w:t>
      </w:r>
      <w:proofErr w:type="gramStart"/>
      <w:r w:rsidRPr="00E5044B">
        <w:rPr>
          <w:lang w:val="en-US"/>
        </w:rPr>
        <w:t>nltk.tokenize</w:t>
      </w:r>
      <w:proofErr w:type="gramEnd"/>
      <w:r w:rsidRPr="00E5044B">
        <w:rPr>
          <w:lang w:val="en-US"/>
        </w:rPr>
        <w:t xml:space="preserve"> import word_tokenize</w:t>
      </w:r>
    </w:p>
    <w:p w14:paraId="22221541" w14:textId="77777777" w:rsidR="00E5044B" w:rsidRPr="00E5044B" w:rsidRDefault="00E5044B" w:rsidP="00E5044B">
      <w:pPr>
        <w:rPr>
          <w:lang w:val="en-US"/>
        </w:rPr>
      </w:pPr>
      <w:r w:rsidRPr="00E5044B">
        <w:rPr>
          <w:lang w:val="en-US"/>
        </w:rPr>
        <w:t>import string</w:t>
      </w:r>
    </w:p>
    <w:p w14:paraId="10961730" w14:textId="77777777" w:rsidR="00E5044B" w:rsidRPr="00E5044B" w:rsidRDefault="00E5044B" w:rsidP="00E5044B">
      <w:pPr>
        <w:rPr>
          <w:lang w:val="en-US"/>
        </w:rPr>
      </w:pPr>
      <w:r w:rsidRPr="00E5044B">
        <w:rPr>
          <w:lang w:val="en-US"/>
        </w:rPr>
        <w:t>import nltk</w:t>
      </w:r>
    </w:p>
    <w:p w14:paraId="6904453B" w14:textId="77777777" w:rsidR="00E5044B" w:rsidRPr="00E5044B" w:rsidRDefault="00E5044B" w:rsidP="00E5044B">
      <w:pPr>
        <w:rPr>
          <w:lang w:val="en-US"/>
        </w:rPr>
      </w:pPr>
    </w:p>
    <w:p w14:paraId="63E0DC7F" w14:textId="77777777" w:rsidR="00E5044B" w:rsidRPr="00E5044B" w:rsidRDefault="00E5044B" w:rsidP="00E5044B">
      <w:pPr>
        <w:rPr>
          <w:lang w:val="en-US"/>
        </w:rPr>
      </w:pPr>
      <w:r w:rsidRPr="00E5044B">
        <w:rPr>
          <w:lang w:val="en-US"/>
        </w:rPr>
        <w:t>from collections import Counter</w:t>
      </w:r>
    </w:p>
    <w:p w14:paraId="4477DBD6" w14:textId="77777777" w:rsidR="00E5044B" w:rsidRDefault="00E5044B" w:rsidP="00E5044B">
      <w:r>
        <w:t>from collections import OrderedDict</w:t>
      </w:r>
    </w:p>
    <w:p w14:paraId="45398991" w14:textId="77777777" w:rsidR="00E5044B" w:rsidRDefault="00E5044B" w:rsidP="00E5044B"/>
    <w:p w14:paraId="4B5F5DEF" w14:textId="77777777" w:rsidR="00E5044B" w:rsidRDefault="00E5044B" w:rsidP="00E5044B"/>
    <w:p w14:paraId="24A386FF" w14:textId="77777777" w:rsidR="00E5044B" w:rsidRDefault="00E5044B" w:rsidP="00E5044B">
      <w:r>
        <w:t>#las cadenas a continuacion son las consultas que realizaremos</w:t>
      </w:r>
    </w:p>
    <w:p w14:paraId="307EB111" w14:textId="77777777" w:rsidR="00E5044B" w:rsidRPr="00E5044B" w:rsidRDefault="00E5044B" w:rsidP="00E5044B">
      <w:pPr>
        <w:rPr>
          <w:lang w:val="en-US"/>
        </w:rPr>
      </w:pPr>
      <w:r w:rsidRPr="00E5044B">
        <w:rPr>
          <w:lang w:val="en-US"/>
        </w:rPr>
        <w:t>cadena='separation anxiety in infancy (</w:t>
      </w:r>
      <w:proofErr w:type="gramStart"/>
      <w:r w:rsidRPr="00E5044B">
        <w:rPr>
          <w:lang w:val="en-US"/>
        </w:rPr>
        <w:t>i.e.</w:t>
      </w:r>
      <w:proofErr w:type="gramEnd"/>
      <w:r w:rsidRPr="00E5044B">
        <w:rPr>
          <w:lang w:val="en-US"/>
        </w:rPr>
        <w:t xml:space="preserve"> up to two years of age) and in preschool children, particularly separation of a child from its mother'</w:t>
      </w:r>
    </w:p>
    <w:p w14:paraId="075B9725" w14:textId="77777777" w:rsidR="00E5044B" w:rsidRPr="00E5044B" w:rsidRDefault="00E5044B" w:rsidP="00E5044B">
      <w:pPr>
        <w:rPr>
          <w:lang w:val="en-US"/>
        </w:rPr>
      </w:pPr>
      <w:r w:rsidRPr="00E5044B">
        <w:rPr>
          <w:lang w:val="en-US"/>
        </w:rPr>
        <w:t>#cadena='the toxicity of organic selenium compounds'</w:t>
      </w:r>
    </w:p>
    <w:p w14:paraId="5FC2223C" w14:textId="77777777" w:rsidR="00E5044B" w:rsidRPr="00E5044B" w:rsidRDefault="00E5044B" w:rsidP="00E5044B">
      <w:pPr>
        <w:rPr>
          <w:lang w:val="en-US"/>
        </w:rPr>
      </w:pPr>
      <w:r w:rsidRPr="00E5044B">
        <w:rPr>
          <w:lang w:val="en-US"/>
        </w:rPr>
        <w:lastRenderedPageBreak/>
        <w:t>#cadena='language development in infancy and pre-school age'</w:t>
      </w:r>
    </w:p>
    <w:p w14:paraId="35A82FB0" w14:textId="77777777" w:rsidR="00E5044B" w:rsidRPr="00E5044B" w:rsidRDefault="00E5044B" w:rsidP="00E5044B">
      <w:pPr>
        <w:rPr>
          <w:lang w:val="en-US"/>
        </w:rPr>
      </w:pPr>
    </w:p>
    <w:p w14:paraId="103A4F41" w14:textId="77777777" w:rsidR="00E5044B" w:rsidRDefault="00E5044B" w:rsidP="00E5044B">
      <w:r>
        <w:t xml:space="preserve">#obtenemos </w:t>
      </w:r>
      <w:proofErr w:type="gramStart"/>
      <w:r>
        <w:t>las stop</w:t>
      </w:r>
      <w:proofErr w:type="gramEnd"/>
      <w:r>
        <w:t>_words en el mismo lenguaje que el corpus</w:t>
      </w:r>
    </w:p>
    <w:p w14:paraId="27FF1BB3" w14:textId="77777777" w:rsidR="00E5044B" w:rsidRPr="00E5044B" w:rsidRDefault="00E5044B" w:rsidP="00E5044B">
      <w:pPr>
        <w:rPr>
          <w:lang w:val="en-US"/>
        </w:rPr>
      </w:pPr>
      <w:r w:rsidRPr="00E5044B">
        <w:rPr>
          <w:lang w:val="en-US"/>
        </w:rPr>
        <w:t>stop_words= set(</w:t>
      </w:r>
      <w:proofErr w:type="gramStart"/>
      <w:r w:rsidRPr="00E5044B">
        <w:rPr>
          <w:lang w:val="en-US"/>
        </w:rPr>
        <w:t>stopwords.words</w:t>
      </w:r>
      <w:proofErr w:type="gramEnd"/>
      <w:r w:rsidRPr="00E5044B">
        <w:rPr>
          <w:lang w:val="en-US"/>
        </w:rPr>
        <w:t>('english'))</w:t>
      </w:r>
    </w:p>
    <w:p w14:paraId="00D66684" w14:textId="77777777" w:rsidR="00E5044B" w:rsidRDefault="00E5044B" w:rsidP="00E5044B">
      <w:r>
        <w:t>word_tokens = word_tokenize(texto) #tookenizar significa utilizar toda la palabra y no solo un caracter</w:t>
      </w:r>
    </w:p>
    <w:p w14:paraId="3C278A2E" w14:textId="77777777" w:rsidR="00E5044B" w:rsidRPr="00E5044B" w:rsidRDefault="00E5044B" w:rsidP="00E5044B">
      <w:pPr>
        <w:rPr>
          <w:lang w:val="en-US"/>
        </w:rPr>
      </w:pPr>
      <w:r w:rsidRPr="00E5044B">
        <w:rPr>
          <w:lang w:val="en-US"/>
        </w:rPr>
        <w:t>word_tokens1 = word_tokenize(cadena)</w:t>
      </w:r>
    </w:p>
    <w:p w14:paraId="53ECD157" w14:textId="77777777" w:rsidR="00E5044B" w:rsidRPr="00E5044B" w:rsidRDefault="00E5044B" w:rsidP="00E5044B">
      <w:pPr>
        <w:rPr>
          <w:lang w:val="en-US"/>
        </w:rPr>
      </w:pPr>
    </w:p>
    <w:p w14:paraId="3F27D89D" w14:textId="77777777" w:rsidR="00E5044B" w:rsidRPr="00E5044B" w:rsidRDefault="00E5044B" w:rsidP="00E5044B">
      <w:pPr>
        <w:rPr>
          <w:lang w:val="en-US"/>
        </w:rPr>
      </w:pPr>
      <w:r w:rsidRPr="00E5044B">
        <w:rPr>
          <w:lang w:val="en-US"/>
        </w:rPr>
        <w:t>##### PREPROCESAMIENTO DEL TEXTO #####</w:t>
      </w:r>
    </w:p>
    <w:p w14:paraId="76ADC8FD" w14:textId="77777777" w:rsidR="00E5044B" w:rsidRPr="00E5044B" w:rsidRDefault="00E5044B" w:rsidP="00E5044B">
      <w:pPr>
        <w:rPr>
          <w:lang w:val="en-US"/>
        </w:rPr>
      </w:pPr>
    </w:p>
    <w:p w14:paraId="04047678" w14:textId="77777777" w:rsidR="00E5044B" w:rsidRPr="00E5044B" w:rsidRDefault="00E5044B" w:rsidP="00E5044B">
      <w:pPr>
        <w:rPr>
          <w:lang w:val="en-US"/>
        </w:rPr>
      </w:pPr>
      <w:r w:rsidRPr="00E5044B">
        <w:rPr>
          <w:lang w:val="en-US"/>
        </w:rPr>
        <w:t xml:space="preserve">word_tokens = </w:t>
      </w:r>
      <w:proofErr w:type="gramStart"/>
      <w:r w:rsidRPr="00E5044B">
        <w:rPr>
          <w:lang w:val="en-US"/>
        </w:rPr>
        <w:t>list(</w:t>
      </w:r>
      <w:proofErr w:type="gramEnd"/>
      <w:r w:rsidRPr="00E5044B">
        <w:rPr>
          <w:lang w:val="en-US"/>
        </w:rPr>
        <w:t>filter(lambda token : token not in string.punctuation,word_tokens,)) #Eliminamos caracteres de puntuacón del corpus</w:t>
      </w:r>
    </w:p>
    <w:p w14:paraId="3A418414" w14:textId="77777777" w:rsidR="00E5044B" w:rsidRPr="00E5044B" w:rsidRDefault="00E5044B" w:rsidP="00E5044B">
      <w:pPr>
        <w:rPr>
          <w:lang w:val="en-US"/>
        </w:rPr>
      </w:pPr>
      <w:r w:rsidRPr="00E5044B">
        <w:rPr>
          <w:lang w:val="en-US"/>
        </w:rPr>
        <w:t xml:space="preserve">word_tokens1= </w:t>
      </w:r>
      <w:proofErr w:type="gramStart"/>
      <w:r w:rsidRPr="00E5044B">
        <w:rPr>
          <w:lang w:val="en-US"/>
        </w:rPr>
        <w:t>list(</w:t>
      </w:r>
      <w:proofErr w:type="gramEnd"/>
      <w:r w:rsidRPr="00E5044B">
        <w:rPr>
          <w:lang w:val="en-US"/>
        </w:rPr>
        <w:t>filter(lambda token : token not in string.punctuation,word_tokens1)) #Eliminamos caracteres de puntuación de la consulta</w:t>
      </w:r>
    </w:p>
    <w:p w14:paraId="7E74CCBA" w14:textId="77777777" w:rsidR="00E5044B" w:rsidRDefault="00E5044B" w:rsidP="00E5044B">
      <w:r>
        <w:t>filtro</w:t>
      </w:r>
      <w:proofErr w:type="gramStart"/>
      <w:r>
        <w:t>=[</w:t>
      </w:r>
      <w:proofErr w:type="gramEnd"/>
      <w:r>
        <w:t>] #Declaramos una variable de tipo lista que contendrá el corpus una vez finalizado el preprocesamiento</w:t>
      </w:r>
    </w:p>
    <w:p w14:paraId="61DEF720" w14:textId="77777777" w:rsidR="00E5044B" w:rsidRDefault="00E5044B" w:rsidP="00E5044B">
      <w:r>
        <w:t>filtro1</w:t>
      </w:r>
      <w:proofErr w:type="gramStart"/>
      <w:r>
        <w:t>=[</w:t>
      </w:r>
      <w:proofErr w:type="gramEnd"/>
      <w:r>
        <w:t>]  #Declaramos una variable de tipo lista que contendrá la consulta una vez finalizado el preprocesamiento</w:t>
      </w:r>
    </w:p>
    <w:p w14:paraId="41BB74B2" w14:textId="77777777" w:rsidR="00E5044B" w:rsidRDefault="00E5044B" w:rsidP="00E5044B">
      <w:r>
        <w:t>aux</w:t>
      </w:r>
      <w:proofErr w:type="gramStart"/>
      <w:r>
        <w:t>=[</w:t>
      </w:r>
      <w:proofErr w:type="gramEnd"/>
      <w:r>
        <w:t>]#Utilizamos una variable auxiliar para realizar la consulta</w:t>
      </w:r>
    </w:p>
    <w:p w14:paraId="4F78A3FC" w14:textId="77777777" w:rsidR="00E5044B" w:rsidRDefault="00E5044B" w:rsidP="00E5044B"/>
    <w:p w14:paraId="6237D3C9" w14:textId="77777777" w:rsidR="00E5044B" w:rsidRPr="00E5044B" w:rsidRDefault="00E5044B" w:rsidP="00E5044B">
      <w:pPr>
        <w:rPr>
          <w:lang w:val="en-US"/>
        </w:rPr>
      </w:pPr>
      <w:r w:rsidRPr="00E5044B">
        <w:rPr>
          <w:lang w:val="en-US"/>
        </w:rPr>
        <w:t>for palabra in word_tokens: #iniciamos el ciclo para eliminar stop words</w:t>
      </w:r>
    </w:p>
    <w:p w14:paraId="12C4ACAD" w14:textId="77777777" w:rsidR="00E5044B" w:rsidRPr="00E5044B" w:rsidRDefault="00E5044B" w:rsidP="00E5044B">
      <w:pPr>
        <w:rPr>
          <w:lang w:val="en-US"/>
        </w:rPr>
      </w:pPr>
      <w:r w:rsidRPr="00E5044B">
        <w:rPr>
          <w:lang w:val="en-US"/>
        </w:rPr>
        <w:t xml:space="preserve">    if palabra not in stop_words:</w:t>
      </w:r>
    </w:p>
    <w:p w14:paraId="1E21167B" w14:textId="77777777" w:rsidR="00E5044B" w:rsidRPr="00E5044B" w:rsidRDefault="00E5044B" w:rsidP="00E5044B">
      <w:pPr>
        <w:rPr>
          <w:lang w:val="en-US"/>
        </w:rPr>
      </w:pPr>
      <w:r w:rsidRPr="00E5044B">
        <w:rPr>
          <w:lang w:val="en-US"/>
        </w:rPr>
        <w:t xml:space="preserve">        </w:t>
      </w:r>
      <w:proofErr w:type="gramStart"/>
      <w:r w:rsidRPr="00E5044B">
        <w:rPr>
          <w:lang w:val="en-US"/>
        </w:rPr>
        <w:t>filtro.append</w:t>
      </w:r>
      <w:proofErr w:type="gramEnd"/>
      <w:r w:rsidRPr="00E5044B">
        <w:rPr>
          <w:lang w:val="en-US"/>
        </w:rPr>
        <w:t>(palabra)</w:t>
      </w:r>
    </w:p>
    <w:p w14:paraId="766837E9" w14:textId="77777777" w:rsidR="00E5044B" w:rsidRPr="00E5044B" w:rsidRDefault="00E5044B" w:rsidP="00E5044B">
      <w:pPr>
        <w:rPr>
          <w:lang w:val="en-US"/>
        </w:rPr>
      </w:pPr>
      <w:r w:rsidRPr="00E5044B">
        <w:rPr>
          <w:lang w:val="en-US"/>
        </w:rPr>
        <w:t xml:space="preserve">        </w:t>
      </w:r>
    </w:p>
    <w:p w14:paraId="1735CD93" w14:textId="77777777" w:rsidR="00E5044B" w:rsidRPr="00E5044B" w:rsidRDefault="00E5044B" w:rsidP="00E5044B">
      <w:pPr>
        <w:rPr>
          <w:lang w:val="en-US"/>
        </w:rPr>
      </w:pPr>
      <w:r w:rsidRPr="00E5044B">
        <w:rPr>
          <w:lang w:val="en-US"/>
        </w:rPr>
        <w:t>for i in word_tokens1:</w:t>
      </w:r>
    </w:p>
    <w:p w14:paraId="061C317C" w14:textId="77777777" w:rsidR="00E5044B" w:rsidRPr="00E5044B" w:rsidRDefault="00E5044B" w:rsidP="00E5044B">
      <w:pPr>
        <w:rPr>
          <w:lang w:val="en-US"/>
        </w:rPr>
      </w:pPr>
      <w:r w:rsidRPr="00E5044B">
        <w:rPr>
          <w:lang w:val="en-US"/>
        </w:rPr>
        <w:t xml:space="preserve">    if i not in stop_words:</w:t>
      </w:r>
    </w:p>
    <w:p w14:paraId="02A3148D" w14:textId="77777777" w:rsidR="00E5044B" w:rsidRDefault="00E5044B" w:rsidP="00E5044B">
      <w:r w:rsidRPr="00E5044B">
        <w:rPr>
          <w:lang w:val="en-US"/>
        </w:rPr>
        <w:t xml:space="preserve">        </w:t>
      </w:r>
      <w:r>
        <w:t>filtro1.append(i)</w:t>
      </w:r>
    </w:p>
    <w:p w14:paraId="45582908" w14:textId="77777777" w:rsidR="00E5044B" w:rsidRDefault="00E5044B" w:rsidP="00E5044B">
      <w:r>
        <w:t xml:space="preserve">        </w:t>
      </w:r>
    </w:p>
    <w:p w14:paraId="622B0082" w14:textId="77777777" w:rsidR="00E5044B" w:rsidRDefault="00E5044B" w:rsidP="00E5044B">
      <w:r>
        <w:t xml:space="preserve">        </w:t>
      </w:r>
    </w:p>
    <w:p w14:paraId="26BF5B96" w14:textId="77777777" w:rsidR="00E5044B" w:rsidRDefault="00E5044B" w:rsidP="00E5044B">
      <w:r>
        <w:lastRenderedPageBreak/>
        <w:t xml:space="preserve">##### CONSULTA DE TEXTO #####        </w:t>
      </w:r>
    </w:p>
    <w:p w14:paraId="16295399" w14:textId="77777777" w:rsidR="00E5044B" w:rsidRDefault="00E5044B" w:rsidP="00E5044B">
      <w:r>
        <w:t>for palabra1 in filtro1: #Recorremos la lista de consulta</w:t>
      </w:r>
    </w:p>
    <w:p w14:paraId="4A78E0B5" w14:textId="77777777" w:rsidR="00E5044B" w:rsidRDefault="00E5044B" w:rsidP="00E5044B">
      <w:r>
        <w:t xml:space="preserve">    if (palabra1 in filtro): #Preguntamos si la palabra se encuentra en el corpus</w:t>
      </w:r>
    </w:p>
    <w:p w14:paraId="1A516E93" w14:textId="77777777" w:rsidR="00E5044B" w:rsidRDefault="00E5044B" w:rsidP="00E5044B">
      <w:r>
        <w:t xml:space="preserve">        </w:t>
      </w:r>
      <w:proofErr w:type="gramStart"/>
      <w:r>
        <w:t>aux.append</w:t>
      </w:r>
      <w:proofErr w:type="gramEnd"/>
      <w:r>
        <w:t>(filtro.index(palabra1)) # Si la consulta es verdadera obtenemos el indice</w:t>
      </w:r>
    </w:p>
    <w:p w14:paraId="410BC9AE" w14:textId="77777777" w:rsidR="00E5044B" w:rsidRDefault="00E5044B" w:rsidP="00E5044B"/>
    <w:p w14:paraId="7C44EE9A" w14:textId="77777777" w:rsidR="00E5044B" w:rsidRDefault="00E5044B" w:rsidP="00E5044B">
      <w:r>
        <w:t>##### Imprimimos en donde se encuentran las coincidencias #####</w:t>
      </w:r>
    </w:p>
    <w:p w14:paraId="7B827457" w14:textId="77777777" w:rsidR="00E5044B" w:rsidRDefault="00E5044B" w:rsidP="00E5044B"/>
    <w:p w14:paraId="56B62B1C" w14:textId="77777777" w:rsidR="00E5044B" w:rsidRDefault="00E5044B" w:rsidP="00E5044B">
      <w:r>
        <w:t>if(len(aux)==0): #si la lista de coincidencias esta vacia se regresa que no hubo coincidencias</w:t>
      </w:r>
    </w:p>
    <w:p w14:paraId="25A0B49B" w14:textId="77777777" w:rsidR="00E5044B" w:rsidRPr="00E5044B" w:rsidRDefault="00E5044B" w:rsidP="00E5044B">
      <w:pPr>
        <w:rPr>
          <w:lang w:val="en-US"/>
        </w:rPr>
      </w:pPr>
      <w:r>
        <w:t xml:space="preserve">    </w:t>
      </w:r>
      <w:proofErr w:type="gramStart"/>
      <w:r w:rsidRPr="00E5044B">
        <w:rPr>
          <w:lang w:val="en-US"/>
        </w:rPr>
        <w:t>print(</w:t>
      </w:r>
      <w:proofErr w:type="gramEnd"/>
      <w:r w:rsidRPr="00E5044B">
        <w:rPr>
          <w:lang w:val="en-US"/>
        </w:rPr>
        <w:t>"Match not found")</w:t>
      </w:r>
    </w:p>
    <w:p w14:paraId="213D5336" w14:textId="77777777" w:rsidR="00E5044B" w:rsidRPr="00E5044B" w:rsidRDefault="00E5044B" w:rsidP="00E5044B">
      <w:pPr>
        <w:rPr>
          <w:lang w:val="en-US"/>
        </w:rPr>
      </w:pPr>
      <w:r w:rsidRPr="00E5044B">
        <w:rPr>
          <w:lang w:val="en-US"/>
        </w:rPr>
        <w:t>else:</w:t>
      </w:r>
    </w:p>
    <w:p w14:paraId="48ADFB3C" w14:textId="77777777" w:rsidR="00E5044B" w:rsidRPr="00E5044B" w:rsidRDefault="00E5044B" w:rsidP="00E5044B">
      <w:pPr>
        <w:rPr>
          <w:lang w:val="en-US"/>
        </w:rPr>
      </w:pPr>
      <w:r w:rsidRPr="00E5044B">
        <w:rPr>
          <w:lang w:val="en-US"/>
        </w:rPr>
        <w:t xml:space="preserve">    for j in range(</w:t>
      </w:r>
      <w:proofErr w:type="gramStart"/>
      <w:r w:rsidRPr="00E5044B">
        <w:rPr>
          <w:lang w:val="en-US"/>
        </w:rPr>
        <w:t>0,len</w:t>
      </w:r>
      <w:proofErr w:type="gramEnd"/>
      <w:r w:rsidRPr="00E5044B">
        <w:rPr>
          <w:lang w:val="en-US"/>
        </w:rPr>
        <w:t>(aux)):</w:t>
      </w:r>
    </w:p>
    <w:p w14:paraId="558C049D" w14:textId="77777777" w:rsidR="00E5044B" w:rsidRDefault="00E5044B" w:rsidP="00E5044B">
      <w:r w:rsidRPr="00E5044B">
        <w:rPr>
          <w:lang w:val="en-US"/>
        </w:rPr>
        <w:t xml:space="preserve">        </w:t>
      </w:r>
      <w:proofErr w:type="gramStart"/>
      <w:r>
        <w:t>print(</w:t>
      </w:r>
      <w:proofErr w:type="gramEnd"/>
      <w:r>
        <w:t xml:space="preserve">"{} found on {}".format(filtro1[j],aux[j])) #Imprimimos Las coincidencias </w:t>
      </w:r>
    </w:p>
    <w:p w14:paraId="7799D060" w14:textId="77777777" w:rsidR="00E5044B" w:rsidRDefault="00E5044B" w:rsidP="00E5044B"/>
    <w:p w14:paraId="62DBEECE" w14:textId="77777777" w:rsidR="00E5044B" w:rsidRDefault="00E5044B" w:rsidP="00E5044B"/>
    <w:p w14:paraId="2A653F76" w14:textId="77777777" w:rsidR="00E5044B" w:rsidRDefault="00E5044B" w:rsidP="00E5044B"/>
    <w:p w14:paraId="0940578E" w14:textId="77777777" w:rsidR="00E5044B" w:rsidRDefault="00E5044B" w:rsidP="00E5044B">
      <w:r>
        <w:t xml:space="preserve">c=Counter(filtro) # Obtenemos la </w:t>
      </w:r>
      <w:proofErr w:type="gramStart"/>
      <w:r>
        <w:t>propiedad contador</w:t>
      </w:r>
      <w:proofErr w:type="gramEnd"/>
      <w:r>
        <w:t xml:space="preserve"> de la libreria usada</w:t>
      </w:r>
    </w:p>
    <w:p w14:paraId="046B9338" w14:textId="77777777" w:rsidR="00E5044B" w:rsidRDefault="00E5044B" w:rsidP="00E5044B">
      <w:r>
        <w:t>fdist=</w:t>
      </w:r>
      <w:proofErr w:type="gramStart"/>
      <w:r>
        <w:t>nltk.FreqDist</w:t>
      </w:r>
      <w:proofErr w:type="gramEnd"/>
      <w:r>
        <w:t xml:space="preserve">(filtro) # Usamos una funcion de la libreria para obtener la frecuencia el </w:t>
      </w:r>
    </w:p>
    <w:p w14:paraId="2DFB7A66" w14:textId="77777777" w:rsidR="00E5044B" w:rsidRDefault="00E5044B" w:rsidP="00E5044B">
      <w:r>
        <w:t xml:space="preserve">                            #la distribución del corpues preprocesado</w:t>
      </w:r>
    </w:p>
    <w:p w14:paraId="53AA49BD" w14:textId="10CD7339" w:rsidR="00E5044B" w:rsidRDefault="00E5044B" w:rsidP="00E5044B">
      <w:proofErr w:type="gramStart"/>
      <w:r>
        <w:t>fdist.plot</w:t>
      </w:r>
      <w:proofErr w:type="gramEnd"/>
      <w:r>
        <w:t>(20,cumulative=True) #Graficamos los primeros 20 téminos más usuales</w:t>
      </w:r>
    </w:p>
    <w:p w14:paraId="46DBB372" w14:textId="77777777" w:rsidR="00E5044B" w:rsidRDefault="00E5044B" w:rsidP="00E5044B"/>
    <w:p w14:paraId="758009CE" w14:textId="77777777" w:rsidR="00E5044B" w:rsidRDefault="00E5044B" w:rsidP="00E5044B">
      <w:r>
        <w:t>##### GUARDAMOS EL CORPUES PREPOSESADO #####</w:t>
      </w:r>
    </w:p>
    <w:p w14:paraId="4C052B88" w14:textId="77777777" w:rsidR="00E5044B" w:rsidRPr="00D351F0" w:rsidRDefault="00E5044B" w:rsidP="00E5044B">
      <w:pPr>
        <w:rPr>
          <w:lang w:val="es-MX"/>
        </w:rPr>
      </w:pPr>
      <w:r w:rsidRPr="00D351F0">
        <w:rPr>
          <w:lang w:val="es-MX"/>
        </w:rPr>
        <w:t>y=OrderedDict(</w:t>
      </w:r>
      <w:proofErr w:type="gramStart"/>
      <w:r w:rsidRPr="00D351F0">
        <w:rPr>
          <w:lang w:val="es-MX"/>
        </w:rPr>
        <w:t>c.most</w:t>
      </w:r>
      <w:proofErr w:type="gramEnd"/>
      <w:r w:rsidRPr="00D351F0">
        <w:rPr>
          <w:lang w:val="es-MX"/>
        </w:rPr>
        <w:t>_common())</w:t>
      </w:r>
    </w:p>
    <w:p w14:paraId="7D63D872" w14:textId="77777777" w:rsidR="00E5044B" w:rsidRPr="00D351F0" w:rsidRDefault="00E5044B" w:rsidP="00E5044B">
      <w:pPr>
        <w:rPr>
          <w:lang w:val="es-MX"/>
        </w:rPr>
      </w:pPr>
    </w:p>
    <w:p w14:paraId="7A7377A9" w14:textId="77777777" w:rsidR="00E5044B" w:rsidRPr="00E5044B" w:rsidRDefault="00E5044B" w:rsidP="00E5044B">
      <w:pPr>
        <w:rPr>
          <w:lang w:val="en-US"/>
        </w:rPr>
      </w:pPr>
      <w:r w:rsidRPr="00E5044B">
        <w:rPr>
          <w:lang w:val="en-US"/>
        </w:rPr>
        <w:t>with open('salida.txt','w') as file:</w:t>
      </w:r>
    </w:p>
    <w:p w14:paraId="3AC27E1D" w14:textId="77777777" w:rsidR="00E5044B" w:rsidRPr="00E5044B" w:rsidRDefault="00E5044B" w:rsidP="00E5044B">
      <w:pPr>
        <w:rPr>
          <w:lang w:val="en-US"/>
        </w:rPr>
      </w:pPr>
      <w:r w:rsidRPr="00E5044B">
        <w:rPr>
          <w:lang w:val="en-US"/>
        </w:rPr>
        <w:t xml:space="preserve">    for </w:t>
      </w:r>
      <w:proofErr w:type="gramStart"/>
      <w:r w:rsidRPr="00E5044B">
        <w:rPr>
          <w:lang w:val="en-US"/>
        </w:rPr>
        <w:t>k,v</w:t>
      </w:r>
      <w:proofErr w:type="gramEnd"/>
      <w:r w:rsidRPr="00E5044B">
        <w:rPr>
          <w:lang w:val="en-US"/>
        </w:rPr>
        <w:t xml:space="preserve"> in y.items():</w:t>
      </w:r>
    </w:p>
    <w:p w14:paraId="526CF1C8" w14:textId="77777777" w:rsidR="00E5044B" w:rsidRPr="00E5044B" w:rsidRDefault="00E5044B" w:rsidP="00E5044B">
      <w:pPr>
        <w:rPr>
          <w:lang w:val="en-US"/>
        </w:rPr>
      </w:pPr>
      <w:r w:rsidRPr="00E5044B">
        <w:rPr>
          <w:lang w:val="en-US"/>
        </w:rPr>
        <w:t xml:space="preserve">        </w:t>
      </w:r>
      <w:proofErr w:type="gramStart"/>
      <w:r w:rsidRPr="00E5044B">
        <w:rPr>
          <w:lang w:val="en-US"/>
        </w:rPr>
        <w:t>file.write</w:t>
      </w:r>
      <w:proofErr w:type="gramEnd"/>
      <w:r w:rsidRPr="00E5044B">
        <w:rPr>
          <w:lang w:val="en-US"/>
        </w:rPr>
        <w:t>(f'{k} ' )</w:t>
      </w:r>
    </w:p>
    <w:p w14:paraId="388457EE" w14:textId="4CD75D5E" w:rsidR="00E5044B" w:rsidRPr="00D351F0" w:rsidRDefault="00E5044B" w:rsidP="00E5044B">
      <w:pPr>
        <w:pStyle w:val="Ttulo1"/>
        <w:rPr>
          <w:lang w:val="en-US"/>
        </w:rPr>
      </w:pPr>
      <w:bookmarkStart w:id="3" w:name="_Toc88067952"/>
      <w:r w:rsidRPr="00D351F0">
        <w:rPr>
          <w:lang w:val="en-US"/>
        </w:rPr>
        <w:lastRenderedPageBreak/>
        <w:t>Resultados.</w:t>
      </w:r>
      <w:bookmarkEnd w:id="3"/>
    </w:p>
    <w:p w14:paraId="7D25B803" w14:textId="4C66BDC7" w:rsidR="00E5044B" w:rsidRDefault="00E5044B" w:rsidP="00E5044B">
      <w:pPr>
        <w:rPr>
          <w:lang w:val="en-US"/>
        </w:rPr>
      </w:pPr>
      <w:r w:rsidRPr="00E5044B">
        <w:rPr>
          <w:lang w:val="en-US"/>
        </w:rPr>
        <w:t xml:space="preserve">Usando la cadena </w:t>
      </w:r>
      <w:r w:rsidRPr="00125FAF">
        <w:rPr>
          <w:i/>
          <w:iCs/>
          <w:lang w:val="en-US"/>
        </w:rPr>
        <w:t>'separation anxiety in infancy (</w:t>
      </w:r>
      <w:proofErr w:type="gramStart"/>
      <w:r w:rsidRPr="00125FAF">
        <w:rPr>
          <w:i/>
          <w:iCs/>
          <w:lang w:val="en-US"/>
        </w:rPr>
        <w:t>i.e.</w:t>
      </w:r>
      <w:proofErr w:type="gramEnd"/>
      <w:r w:rsidRPr="00125FAF">
        <w:rPr>
          <w:i/>
          <w:iCs/>
          <w:lang w:val="en-US"/>
        </w:rPr>
        <w:t xml:space="preserve"> up to two years of age) and in preschool children, particularly separation of a child from its mother</w:t>
      </w:r>
      <w:r w:rsidRPr="00E5044B">
        <w:rPr>
          <w:lang w:val="en-US"/>
        </w:rPr>
        <w:t>'</w:t>
      </w:r>
      <w:r>
        <w:rPr>
          <w:lang w:val="en-US"/>
        </w:rPr>
        <w:t xml:space="preserve"> se obtienen las siguientes coincidencias:</w:t>
      </w:r>
    </w:p>
    <w:p w14:paraId="1C8B6851" w14:textId="28B55ED8" w:rsidR="00E5044B" w:rsidRDefault="00125FAF" w:rsidP="00E5044B">
      <w:pPr>
        <w:rPr>
          <w:lang w:val="en-US"/>
        </w:rPr>
      </w:pPr>
      <w:r w:rsidRPr="00125FAF">
        <w:rPr>
          <w:noProof/>
          <w:lang w:val="en-US"/>
        </w:rPr>
        <w:drawing>
          <wp:inline distT="0" distB="0" distL="0" distR="0" wp14:anchorId="7706437A" wp14:editId="46579329">
            <wp:extent cx="5210902" cy="2276793"/>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902" cy="2276793"/>
                    </a:xfrm>
                    <a:prstGeom prst="rect">
                      <a:avLst/>
                    </a:prstGeom>
                  </pic:spPr>
                </pic:pic>
              </a:graphicData>
            </a:graphic>
          </wp:inline>
        </w:drawing>
      </w:r>
    </w:p>
    <w:p w14:paraId="51043ADE" w14:textId="190FE8EF" w:rsidR="00125FAF" w:rsidRDefault="00125FAF" w:rsidP="00E5044B">
      <w:pPr>
        <w:rPr>
          <w:lang w:val="es-MX"/>
        </w:rPr>
      </w:pPr>
      <w:r w:rsidRPr="00125FAF">
        <w:rPr>
          <w:lang w:val="es-MX"/>
        </w:rPr>
        <w:t xml:space="preserve">Usando la cadena </w:t>
      </w:r>
      <w:r w:rsidRPr="00125FAF">
        <w:rPr>
          <w:i/>
          <w:iCs/>
          <w:lang w:val="es-MX"/>
        </w:rPr>
        <w:t>'the toxicity of organic selenium compounds</w:t>
      </w:r>
      <w:proofErr w:type="gramStart"/>
      <w:r w:rsidRPr="00125FAF">
        <w:rPr>
          <w:i/>
          <w:iCs/>
          <w:lang w:val="es-MX"/>
        </w:rPr>
        <w:t xml:space="preserve">' </w:t>
      </w:r>
      <w:r w:rsidRPr="00125FAF">
        <w:rPr>
          <w:lang w:val="es-MX"/>
        </w:rPr>
        <w:t xml:space="preserve"> se</w:t>
      </w:r>
      <w:proofErr w:type="gramEnd"/>
      <w:r w:rsidRPr="00125FAF">
        <w:rPr>
          <w:lang w:val="es-MX"/>
        </w:rPr>
        <w:t xml:space="preserve"> obtienen las s</w:t>
      </w:r>
      <w:r>
        <w:rPr>
          <w:lang w:val="es-MX"/>
        </w:rPr>
        <w:t>iguientes coincidencias:</w:t>
      </w:r>
    </w:p>
    <w:p w14:paraId="1267DE36" w14:textId="2F6D9C7B" w:rsidR="00125FAF" w:rsidRDefault="00125FAF" w:rsidP="00E5044B">
      <w:pPr>
        <w:rPr>
          <w:lang w:val="es-MX"/>
        </w:rPr>
      </w:pPr>
      <w:r w:rsidRPr="00125FAF">
        <w:rPr>
          <w:noProof/>
          <w:lang w:val="es-MX"/>
        </w:rPr>
        <w:drawing>
          <wp:inline distT="0" distB="0" distL="0" distR="0" wp14:anchorId="2ACEB068" wp14:editId="56525401">
            <wp:extent cx="4772691" cy="1057423"/>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691" cy="1057423"/>
                    </a:xfrm>
                    <a:prstGeom prst="rect">
                      <a:avLst/>
                    </a:prstGeom>
                  </pic:spPr>
                </pic:pic>
              </a:graphicData>
            </a:graphic>
          </wp:inline>
        </w:drawing>
      </w:r>
    </w:p>
    <w:p w14:paraId="1B18E6AA" w14:textId="59F0BA03" w:rsidR="00125FAF" w:rsidRDefault="00125FAF" w:rsidP="00E5044B">
      <w:pPr>
        <w:rPr>
          <w:lang w:val="es-MX"/>
        </w:rPr>
      </w:pPr>
      <w:proofErr w:type="gramStart"/>
      <w:r w:rsidRPr="00125FAF">
        <w:rPr>
          <w:lang w:val="es-MX"/>
        </w:rPr>
        <w:t>Y ,</w:t>
      </w:r>
      <w:proofErr w:type="gramEnd"/>
      <w:r w:rsidRPr="00125FAF">
        <w:rPr>
          <w:lang w:val="es-MX"/>
        </w:rPr>
        <w:t xml:space="preserve"> finalmente usando la cadena  </w:t>
      </w:r>
      <w:r w:rsidRPr="00125FAF">
        <w:rPr>
          <w:i/>
          <w:iCs/>
          <w:lang w:val="es-MX"/>
        </w:rPr>
        <w:t xml:space="preserve">'language development in infancy and pre-school age' </w:t>
      </w:r>
      <w:r w:rsidRPr="00125FAF">
        <w:rPr>
          <w:lang w:val="es-MX"/>
        </w:rPr>
        <w:t>obtenemos las siguientes coincidenci</w:t>
      </w:r>
      <w:r>
        <w:rPr>
          <w:lang w:val="es-MX"/>
        </w:rPr>
        <w:t>as:</w:t>
      </w:r>
    </w:p>
    <w:p w14:paraId="031CFA35" w14:textId="5172C377" w:rsidR="00125FAF" w:rsidRDefault="00125FAF" w:rsidP="00E5044B">
      <w:r w:rsidRPr="00125FAF">
        <w:rPr>
          <w:noProof/>
          <w:lang w:val="es-MX"/>
        </w:rPr>
        <w:drawing>
          <wp:inline distT="0" distB="0" distL="0" distR="0" wp14:anchorId="682EBA65" wp14:editId="63B19426">
            <wp:extent cx="5058481" cy="1066949"/>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8481" cy="1066949"/>
                    </a:xfrm>
                    <a:prstGeom prst="rect">
                      <a:avLst/>
                    </a:prstGeom>
                  </pic:spPr>
                </pic:pic>
              </a:graphicData>
            </a:graphic>
          </wp:inline>
        </w:drawing>
      </w:r>
    </w:p>
    <w:p w14:paraId="1E061A3E" w14:textId="1693E2EA" w:rsidR="00D351F0" w:rsidRDefault="00125FAF" w:rsidP="00D351F0">
      <w:pPr>
        <w:pStyle w:val="Ttulo1"/>
      </w:pPr>
      <w:r>
        <w:br w:type="page"/>
      </w:r>
      <w:r w:rsidR="00D351F0">
        <w:lastRenderedPageBreak/>
        <w:t>Representación grafica de las palabras más usadas.</w:t>
      </w:r>
    </w:p>
    <w:p w14:paraId="1C8FFE4B" w14:textId="77777777" w:rsidR="00D351F0" w:rsidRDefault="00D351F0" w:rsidP="00D351F0">
      <w:pPr>
        <w:pStyle w:val="Ttulo1"/>
      </w:pPr>
      <w:r>
        <w:rPr>
          <w:noProof/>
        </w:rPr>
        <w:drawing>
          <wp:inline distT="0" distB="0" distL="0" distR="0" wp14:anchorId="43C5FA9A" wp14:editId="318BFDA7">
            <wp:extent cx="5015873" cy="38349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8">
                      <a:extLst>
                        <a:ext uri="{28A0092B-C50C-407E-A947-70E740481C1C}">
                          <a14:useLocalDpi xmlns:a14="http://schemas.microsoft.com/office/drawing/2010/main" val="0"/>
                        </a:ext>
                      </a:extLst>
                    </a:blip>
                    <a:stretch>
                      <a:fillRect/>
                    </a:stretch>
                  </pic:blipFill>
                  <pic:spPr>
                    <a:xfrm>
                      <a:off x="0" y="0"/>
                      <a:ext cx="5015873" cy="3834920"/>
                    </a:xfrm>
                    <a:prstGeom prst="rect">
                      <a:avLst/>
                    </a:prstGeom>
                  </pic:spPr>
                </pic:pic>
              </a:graphicData>
            </a:graphic>
          </wp:inline>
        </w:drawing>
      </w:r>
    </w:p>
    <w:p w14:paraId="033FEE59" w14:textId="77777777" w:rsidR="00D6317B" w:rsidRDefault="00D6317B" w:rsidP="00D6317B">
      <w:r>
        <w:t>Utilizando una función propia de la librería NLTK extraemos y graficamos los términos más comunes que se presentan en el corpus dado.</w:t>
      </w:r>
    </w:p>
    <w:p w14:paraId="3AC17C68" w14:textId="4EAAA31A" w:rsidR="00D351F0" w:rsidRDefault="00D351F0" w:rsidP="00D6317B">
      <w:r>
        <w:br w:type="page"/>
      </w:r>
    </w:p>
    <w:p w14:paraId="4D23114E" w14:textId="77777777" w:rsidR="00125FAF" w:rsidRPr="00D351F0" w:rsidRDefault="00125FAF"/>
    <w:p w14:paraId="0090E376" w14:textId="121E00D2" w:rsidR="00125FAF" w:rsidRDefault="00274E32" w:rsidP="00125FAF">
      <w:pPr>
        <w:pStyle w:val="Ttulo1"/>
        <w:rPr>
          <w:lang w:val="es-MX"/>
        </w:rPr>
      </w:pPr>
      <w:bookmarkStart w:id="4" w:name="_Toc88067953"/>
      <w:r>
        <w:rPr>
          <w:lang w:val="es-MX"/>
        </w:rPr>
        <w:t>Experimentos.</w:t>
      </w:r>
      <w:bookmarkEnd w:id="4"/>
    </w:p>
    <w:p w14:paraId="5ABDF5E4" w14:textId="0C1E0FC8" w:rsidR="00125FAF" w:rsidRDefault="00274E32" w:rsidP="00E5044B">
      <w:pPr>
        <w:rPr>
          <w:lang w:val="es-MX"/>
        </w:rPr>
      </w:pPr>
      <w:r>
        <w:rPr>
          <w:lang w:val="es-MX"/>
        </w:rPr>
        <w:t xml:space="preserve">Para el siguiente experimento utilizaremos una cadena con caracteres especiales dentro del texto para poder ver que el preprocesamiento se hace de manera correcta, los signos son los </w:t>
      </w:r>
      <w:proofErr w:type="gramStart"/>
      <w:r>
        <w:rPr>
          <w:lang w:val="es-MX"/>
        </w:rPr>
        <w:t xml:space="preserve">siguientes </w:t>
      </w:r>
      <w:r w:rsidRPr="00274E32">
        <w:rPr>
          <w:i/>
          <w:iCs/>
          <w:lang w:val="es-MX"/>
        </w:rPr>
        <w:t>!</w:t>
      </w:r>
      <w:proofErr w:type="gramEnd"/>
      <w:r w:rsidRPr="00274E32">
        <w:rPr>
          <w:i/>
          <w:iCs/>
          <w:lang w:val="es-MX"/>
        </w:rPr>
        <w:t>"#$%&amp;'()*+,-./:;&lt;=&gt;?@[\]^_`{|}~</w:t>
      </w:r>
      <w:r>
        <w:rPr>
          <w:lang w:val="es-MX"/>
        </w:rPr>
        <w:t xml:space="preserve"> obteniendo los siguiente:</w:t>
      </w:r>
    </w:p>
    <w:p w14:paraId="063915DD" w14:textId="4D86692A" w:rsidR="003C671A" w:rsidRDefault="00274E32" w:rsidP="00E5044B">
      <w:pPr>
        <w:rPr>
          <w:lang w:val="es-MX"/>
        </w:rPr>
      </w:pPr>
      <w:r w:rsidRPr="00274E32">
        <w:rPr>
          <w:noProof/>
          <w:lang w:val="es-MX"/>
        </w:rPr>
        <w:drawing>
          <wp:inline distT="0" distB="0" distL="0" distR="0" wp14:anchorId="782626C6" wp14:editId="6AAA6D78">
            <wp:extent cx="5115639" cy="60015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5639" cy="600159"/>
                    </a:xfrm>
                    <a:prstGeom prst="rect">
                      <a:avLst/>
                    </a:prstGeom>
                  </pic:spPr>
                </pic:pic>
              </a:graphicData>
            </a:graphic>
          </wp:inline>
        </w:drawing>
      </w:r>
    </w:p>
    <w:p w14:paraId="387D3C50" w14:textId="377F8A8D" w:rsidR="00274E32" w:rsidRDefault="00274E32" w:rsidP="00E5044B">
      <w:pPr>
        <w:rPr>
          <w:lang w:val="es-MX"/>
        </w:rPr>
      </w:pPr>
    </w:p>
    <w:p w14:paraId="73C5D57C" w14:textId="3C8957A7" w:rsidR="00274E32" w:rsidRDefault="00274E32" w:rsidP="00E5044B">
      <w:pPr>
        <w:rPr>
          <w:lang w:val="es-MX"/>
        </w:rPr>
      </w:pPr>
      <w:r w:rsidRPr="00E44E93">
        <w:rPr>
          <w:lang w:val="es-MX"/>
        </w:rPr>
        <w:t xml:space="preserve">Ahora usaremos únicamente con las llamadas </w:t>
      </w:r>
      <w:r w:rsidRPr="00E44E93">
        <w:rPr>
          <w:i/>
          <w:iCs/>
          <w:lang w:val="es-MX"/>
        </w:rPr>
        <w:t xml:space="preserve">stop </w:t>
      </w:r>
      <w:proofErr w:type="gramStart"/>
      <w:r w:rsidRPr="00E44E93">
        <w:rPr>
          <w:i/>
          <w:iCs/>
          <w:lang w:val="es-MX"/>
        </w:rPr>
        <w:t xml:space="preserve">words </w:t>
      </w:r>
      <w:r w:rsidRPr="00E44E93">
        <w:rPr>
          <w:lang w:val="es-MX"/>
        </w:rPr>
        <w:t xml:space="preserve"> usando</w:t>
      </w:r>
      <w:proofErr w:type="gramEnd"/>
      <w:r w:rsidRPr="00E44E93">
        <w:rPr>
          <w:lang w:val="es-MX"/>
        </w:rPr>
        <w:t xml:space="preserve"> la siguiente cadena</w:t>
      </w:r>
      <w:r w:rsidR="00E44E93" w:rsidRPr="00E44E93">
        <w:rPr>
          <w:lang w:val="es-MX"/>
        </w:rPr>
        <w:t xml:space="preserve"> </w:t>
      </w:r>
      <w:r w:rsidR="00E44E93" w:rsidRPr="00E44E93">
        <w:rPr>
          <w:i/>
          <w:iCs/>
          <w:lang w:val="es-MX"/>
        </w:rPr>
        <w:t xml:space="preserve">of not few so on where as no how d before shouldve has weren than will, </w:t>
      </w:r>
      <w:r w:rsidR="00E44E93" w:rsidRPr="00E44E93">
        <w:rPr>
          <w:lang w:val="es-MX"/>
        </w:rPr>
        <w:t xml:space="preserve"> se obtiene lo</w:t>
      </w:r>
      <w:r w:rsidR="00E44E93">
        <w:rPr>
          <w:lang w:val="es-MX"/>
        </w:rPr>
        <w:t>s siguiente:</w:t>
      </w:r>
    </w:p>
    <w:p w14:paraId="7BF477E8" w14:textId="2A7F2162" w:rsidR="00E44E93" w:rsidRDefault="00E44E93" w:rsidP="00E5044B">
      <w:pPr>
        <w:rPr>
          <w:lang w:val="es-MX"/>
        </w:rPr>
      </w:pPr>
      <w:r w:rsidRPr="00E44E93">
        <w:rPr>
          <w:noProof/>
          <w:lang w:val="es-MX"/>
        </w:rPr>
        <w:drawing>
          <wp:inline distT="0" distB="0" distL="0" distR="0" wp14:anchorId="0658CE1B" wp14:editId="17E79656">
            <wp:extent cx="5048955" cy="5906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955" cy="590632"/>
                    </a:xfrm>
                    <a:prstGeom prst="rect">
                      <a:avLst/>
                    </a:prstGeom>
                  </pic:spPr>
                </pic:pic>
              </a:graphicData>
            </a:graphic>
          </wp:inline>
        </w:drawing>
      </w:r>
    </w:p>
    <w:p w14:paraId="6A3072A8" w14:textId="242440AE" w:rsidR="00E44E93" w:rsidRDefault="00E44E93" w:rsidP="00E5044B">
      <w:pPr>
        <w:rPr>
          <w:lang w:val="es-MX"/>
        </w:rPr>
      </w:pPr>
      <w:r>
        <w:rPr>
          <w:lang w:val="es-MX"/>
        </w:rPr>
        <w:t xml:space="preserve">Finalmente usemos una cadena de texto que no se encuentre en el </w:t>
      </w:r>
      <w:r w:rsidR="00D6317B">
        <w:rPr>
          <w:lang w:val="es-MX"/>
        </w:rPr>
        <w:t>corpus ‘</w:t>
      </w:r>
      <w:r w:rsidR="001E1FCD">
        <w:rPr>
          <w:lang w:val="es-MX"/>
        </w:rPr>
        <w:t xml:space="preserve">Perro </w:t>
      </w:r>
      <w:r w:rsidR="00D6317B">
        <w:rPr>
          <w:lang w:val="es-MX"/>
        </w:rPr>
        <w:t>gato’</w:t>
      </w:r>
      <w:r w:rsidR="001E1FCD">
        <w:rPr>
          <w:lang w:val="es-MX"/>
        </w:rPr>
        <w:t xml:space="preserve"> </w:t>
      </w:r>
      <w:r>
        <w:rPr>
          <w:lang w:val="es-MX"/>
        </w:rPr>
        <w:t>y observamos lo que sucede.</w:t>
      </w:r>
    </w:p>
    <w:p w14:paraId="6A2040A1" w14:textId="272395B1" w:rsidR="001E1FCD" w:rsidRDefault="001E1FCD" w:rsidP="00E5044B">
      <w:pPr>
        <w:rPr>
          <w:lang w:val="es-MX"/>
        </w:rPr>
      </w:pPr>
      <w:r w:rsidRPr="001E1FCD">
        <w:rPr>
          <w:noProof/>
          <w:lang w:val="es-MX"/>
        </w:rPr>
        <w:drawing>
          <wp:inline distT="0" distB="0" distL="0" distR="0" wp14:anchorId="44B8EE2F" wp14:editId="2D260892">
            <wp:extent cx="5274310" cy="589915"/>
            <wp:effectExtent l="0" t="0" r="254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89915"/>
                    </a:xfrm>
                    <a:prstGeom prst="rect">
                      <a:avLst/>
                    </a:prstGeom>
                  </pic:spPr>
                </pic:pic>
              </a:graphicData>
            </a:graphic>
          </wp:inline>
        </w:drawing>
      </w:r>
    </w:p>
    <w:p w14:paraId="1B327A2D" w14:textId="1FFF95F4" w:rsidR="001E1FCD" w:rsidRDefault="001E1FCD" w:rsidP="00E5044B">
      <w:pPr>
        <w:rPr>
          <w:lang w:val="es-MX"/>
        </w:rPr>
      </w:pPr>
      <w:r>
        <w:rPr>
          <w:lang w:val="es-MX"/>
        </w:rPr>
        <w:t>No existe una coincidencia en ninguno de los casos.</w:t>
      </w:r>
    </w:p>
    <w:p w14:paraId="2B28717B" w14:textId="202FF8C9" w:rsidR="001E1FCD" w:rsidRDefault="001E1FCD"/>
    <w:p w14:paraId="6B67F489" w14:textId="0E1D0A7B" w:rsidR="00D6317B" w:rsidRDefault="00D6317B"/>
    <w:p w14:paraId="0B27DAF1" w14:textId="74226EED" w:rsidR="00D6317B" w:rsidRDefault="00D6317B">
      <w:r>
        <w:t>De esta manera concluimos el proyecto presentando los avances y resultados esperados.</w:t>
      </w:r>
    </w:p>
    <w:p w14:paraId="0C57B359" w14:textId="51D94464" w:rsidR="00D6317B" w:rsidRDefault="00D6317B"/>
    <w:p w14:paraId="17219CC1" w14:textId="152538CE" w:rsidR="00D6317B" w:rsidRDefault="00D6317B"/>
    <w:p w14:paraId="5000EC2F" w14:textId="4FA4243B" w:rsidR="00D6317B" w:rsidRDefault="00D6317B"/>
    <w:p w14:paraId="670ED24F" w14:textId="02264941" w:rsidR="00D6317B" w:rsidRDefault="00D6317B"/>
    <w:p w14:paraId="11D4E90E" w14:textId="3E20F711" w:rsidR="00D6317B" w:rsidRDefault="00D6317B"/>
    <w:p w14:paraId="11B312B5" w14:textId="77777777" w:rsidR="00D6317B" w:rsidRDefault="00D6317B"/>
    <w:p w14:paraId="25F75764" w14:textId="034FAB57" w:rsidR="001E1FCD" w:rsidRDefault="001E1FCD" w:rsidP="001E1FCD">
      <w:pPr>
        <w:pStyle w:val="Ttulo1"/>
      </w:pPr>
      <w:bookmarkStart w:id="5" w:name="_Toc88067954"/>
      <w:r>
        <w:lastRenderedPageBreak/>
        <w:t>Referencias.</w:t>
      </w:r>
      <w:bookmarkEnd w:id="5"/>
    </w:p>
    <w:p w14:paraId="50F8160B" w14:textId="77777777" w:rsidR="001E1FCD" w:rsidRPr="00D82D73" w:rsidRDefault="001E1FCD" w:rsidP="001E1FCD">
      <w:pPr>
        <w:shd w:val="clear" w:color="auto" w:fill="FFFFFF"/>
        <w:spacing w:before="0" w:after="60" w:line="240" w:lineRule="auto"/>
        <w:rPr>
          <w:rFonts w:ascii="Roboto" w:eastAsia="Times New Roman" w:hAnsi="Roboto" w:cs="Times New Roman"/>
          <w:color w:val="auto"/>
          <w:sz w:val="23"/>
          <w:szCs w:val="23"/>
          <w:lang w:val="es-MX" w:eastAsia="es-MX"/>
        </w:rPr>
      </w:pPr>
      <w:r w:rsidRPr="00D82D73">
        <w:rPr>
          <w:rFonts w:ascii="Roboto" w:eastAsia="Times New Roman" w:hAnsi="Roboto" w:cs="Times New Roman"/>
          <w:color w:val="auto"/>
          <w:sz w:val="23"/>
          <w:szCs w:val="23"/>
          <w:lang w:val="es-MX" w:eastAsia="es-MX"/>
        </w:rPr>
        <w:t>NLTK – dlegorreta</w:t>
      </w:r>
    </w:p>
    <w:p w14:paraId="58728FF7" w14:textId="6C98DFC3" w:rsidR="001E1FCD" w:rsidRPr="00D82D73" w:rsidRDefault="001E1FCD" w:rsidP="001E1FCD">
      <w:pPr>
        <w:shd w:val="clear" w:color="auto" w:fill="FFFFFF"/>
        <w:spacing w:before="0" w:after="0" w:line="384" w:lineRule="atLeast"/>
        <w:rPr>
          <w:rFonts w:ascii="Roboto" w:eastAsia="Times New Roman" w:hAnsi="Roboto" w:cs="Times New Roman"/>
          <w:color w:val="2C3E50"/>
          <w:sz w:val="21"/>
          <w:szCs w:val="21"/>
          <w:lang w:val="es-MX" w:eastAsia="es-MX"/>
        </w:rPr>
      </w:pPr>
      <w:proofErr w:type="gramStart"/>
      <w:r w:rsidRPr="00D82D73">
        <w:rPr>
          <w:rFonts w:ascii="Roboto" w:eastAsia="Times New Roman" w:hAnsi="Roboto" w:cs="Times New Roman"/>
          <w:color w:val="959EBA"/>
          <w:sz w:val="21"/>
          <w:szCs w:val="21"/>
          <w:lang w:val="es-MX" w:eastAsia="es-MX"/>
        </w:rPr>
        <w:t>By  Container</w:t>
      </w:r>
      <w:proofErr w:type="gramEnd"/>
      <w:r w:rsidRPr="00D82D73">
        <w:rPr>
          <w:rFonts w:ascii="Roboto" w:eastAsia="Times New Roman" w:hAnsi="Roboto" w:cs="Times New Roman"/>
          <w:color w:val="959EBA"/>
          <w:sz w:val="21"/>
          <w:szCs w:val="21"/>
          <w:lang w:val="es-MX" w:eastAsia="es-MX"/>
        </w:rPr>
        <w:t>: </w:t>
      </w:r>
      <w:r w:rsidRPr="00D82D73">
        <w:rPr>
          <w:rFonts w:ascii="Roboto" w:eastAsia="Times New Roman" w:hAnsi="Roboto" w:cs="Times New Roman"/>
          <w:color w:val="2C3E50"/>
          <w:sz w:val="21"/>
          <w:szCs w:val="21"/>
          <w:lang w:val="es-MX" w:eastAsia="es-MX"/>
        </w:rPr>
        <w:t>dlegorreta</w:t>
      </w:r>
      <w:r w:rsidRPr="00D82D73">
        <w:rPr>
          <w:rFonts w:ascii="Roboto" w:eastAsia="Times New Roman" w:hAnsi="Roboto" w:cs="Times New Roman"/>
          <w:color w:val="959EBA"/>
          <w:sz w:val="21"/>
          <w:szCs w:val="21"/>
          <w:lang w:val="es-MX" w:eastAsia="es-MX"/>
        </w:rPr>
        <w:t> Publisher: </w:t>
      </w:r>
      <w:r w:rsidRPr="00D82D73">
        <w:rPr>
          <w:rFonts w:ascii="Roboto" w:eastAsia="Times New Roman" w:hAnsi="Roboto" w:cs="Times New Roman"/>
          <w:color w:val="2C3E50"/>
          <w:sz w:val="21"/>
          <w:szCs w:val="21"/>
          <w:lang w:val="es-MX" w:eastAsia="es-MX"/>
        </w:rPr>
        <w:t>dlegorreta</w:t>
      </w:r>
      <w:r w:rsidRPr="00D82D73">
        <w:rPr>
          <w:rFonts w:ascii="Roboto" w:eastAsia="Times New Roman" w:hAnsi="Roboto" w:cs="Times New Roman"/>
          <w:color w:val="959EBA"/>
          <w:sz w:val="21"/>
          <w:szCs w:val="21"/>
          <w:lang w:val="es-MX" w:eastAsia="es-MX"/>
        </w:rPr>
        <w:t> Year: </w:t>
      </w:r>
      <w:r w:rsidRPr="00D82D73">
        <w:rPr>
          <w:rFonts w:ascii="Roboto" w:eastAsia="Times New Roman" w:hAnsi="Roboto" w:cs="Times New Roman"/>
          <w:color w:val="2C3E50"/>
          <w:sz w:val="21"/>
          <w:szCs w:val="21"/>
          <w:lang w:val="es-MX" w:eastAsia="es-MX"/>
        </w:rPr>
        <w:t>2015</w:t>
      </w:r>
      <w:r w:rsidRPr="00D82D73">
        <w:rPr>
          <w:rFonts w:ascii="Roboto" w:eastAsia="Times New Roman" w:hAnsi="Roboto" w:cs="Times New Roman"/>
          <w:color w:val="959EBA"/>
          <w:sz w:val="21"/>
          <w:szCs w:val="21"/>
          <w:lang w:val="es-MX" w:eastAsia="es-MX"/>
        </w:rPr>
        <w:t> URL: </w:t>
      </w:r>
      <w:hyperlink r:id="rId22" w:history="1">
        <w:r w:rsidRPr="00D82D73">
          <w:rPr>
            <w:rStyle w:val="Hipervnculo"/>
            <w:rFonts w:ascii="Roboto" w:eastAsia="Times New Roman" w:hAnsi="Roboto" w:cs="Times New Roman"/>
            <w:sz w:val="21"/>
            <w:szCs w:val="21"/>
            <w:lang w:val="es-MX" w:eastAsia="es-MX"/>
          </w:rPr>
          <w:t>https://dlegorreta.wordpress.com/tag/nltk/</w:t>
        </w:r>
      </w:hyperlink>
    </w:p>
    <w:p w14:paraId="1D0DAC38" w14:textId="77777777" w:rsidR="001E1FCD" w:rsidRPr="00D82D73" w:rsidRDefault="001E1FCD" w:rsidP="001E1FCD">
      <w:pPr>
        <w:shd w:val="clear" w:color="auto" w:fill="FFFFFF"/>
        <w:spacing w:before="0" w:after="0" w:line="384" w:lineRule="atLeast"/>
        <w:rPr>
          <w:rFonts w:ascii="Roboto" w:eastAsia="Times New Roman" w:hAnsi="Roboto" w:cs="Times New Roman"/>
          <w:color w:val="959EBA"/>
          <w:sz w:val="21"/>
          <w:szCs w:val="21"/>
          <w:lang w:val="es-MX" w:eastAsia="es-MX"/>
        </w:rPr>
      </w:pPr>
    </w:p>
    <w:p w14:paraId="4F563566" w14:textId="77777777" w:rsidR="001E1FCD" w:rsidRPr="001E1FCD" w:rsidRDefault="001E1FCD" w:rsidP="001E1FCD">
      <w:pPr>
        <w:shd w:val="clear" w:color="auto" w:fill="FFFFFF"/>
        <w:spacing w:before="0" w:after="60" w:line="240" w:lineRule="auto"/>
        <w:rPr>
          <w:rFonts w:ascii="Roboto" w:eastAsia="Times New Roman" w:hAnsi="Roboto" w:cs="Times New Roman"/>
          <w:color w:val="auto"/>
          <w:sz w:val="23"/>
          <w:szCs w:val="23"/>
          <w:lang w:val="es-MX" w:eastAsia="es-MX"/>
        </w:rPr>
      </w:pPr>
      <w:r w:rsidRPr="001E1FCD">
        <w:rPr>
          <w:rFonts w:ascii="Roboto" w:eastAsia="Times New Roman" w:hAnsi="Roboto" w:cs="Times New Roman"/>
          <w:color w:val="auto"/>
          <w:sz w:val="23"/>
          <w:szCs w:val="23"/>
          <w:lang w:val="es-MX" w:eastAsia="es-MX"/>
        </w:rPr>
        <w:t>Comprobar si la entrada es un número entero en Python</w:t>
      </w:r>
    </w:p>
    <w:p w14:paraId="394B5FB3" w14:textId="71AC8C22" w:rsidR="001E1FCD" w:rsidRDefault="001E1FCD" w:rsidP="001E1FCD">
      <w:pPr>
        <w:shd w:val="clear" w:color="auto" w:fill="FFFFFF"/>
        <w:spacing w:before="0" w:after="0" w:line="384" w:lineRule="atLeast"/>
        <w:rPr>
          <w:rFonts w:ascii="Roboto" w:eastAsia="Times New Roman" w:hAnsi="Roboto" w:cs="Times New Roman"/>
          <w:color w:val="2C3E50"/>
          <w:sz w:val="21"/>
          <w:szCs w:val="21"/>
          <w:lang w:val="en-US" w:eastAsia="es-MX"/>
        </w:rPr>
      </w:pPr>
      <w:r w:rsidRPr="001E1FCD">
        <w:rPr>
          <w:rFonts w:ascii="Roboto" w:eastAsia="Times New Roman" w:hAnsi="Roboto" w:cs="Times New Roman"/>
          <w:color w:val="959EBA"/>
          <w:sz w:val="21"/>
          <w:szCs w:val="21"/>
          <w:lang w:val="en-US" w:eastAsia="es-MX"/>
        </w:rPr>
        <w:t>By </w:t>
      </w:r>
      <w:r w:rsidRPr="001E1FCD">
        <w:rPr>
          <w:rFonts w:ascii="Roboto" w:eastAsia="Times New Roman" w:hAnsi="Roboto" w:cs="Times New Roman"/>
          <w:color w:val="2C3E50"/>
          <w:sz w:val="21"/>
          <w:szCs w:val="21"/>
          <w:lang w:val="en-US" w:eastAsia="es-MX"/>
        </w:rPr>
        <w:t>Manav Narula</w:t>
      </w:r>
      <w:r w:rsidRPr="001E1FCD">
        <w:rPr>
          <w:rFonts w:ascii="Roboto" w:eastAsia="Times New Roman" w:hAnsi="Roboto" w:cs="Times New Roman"/>
          <w:color w:val="959EBA"/>
          <w:sz w:val="21"/>
          <w:szCs w:val="21"/>
          <w:lang w:val="en-US" w:eastAsia="es-MX"/>
        </w:rPr>
        <w:t> Container: </w:t>
      </w:r>
      <w:r w:rsidRPr="001E1FCD">
        <w:rPr>
          <w:rFonts w:ascii="Roboto" w:eastAsia="Times New Roman" w:hAnsi="Roboto" w:cs="Times New Roman"/>
          <w:color w:val="2C3E50"/>
          <w:sz w:val="21"/>
          <w:szCs w:val="21"/>
          <w:lang w:val="en-US" w:eastAsia="es-MX"/>
        </w:rPr>
        <w:t>Delft Stack</w:t>
      </w:r>
      <w:r w:rsidRPr="001E1FCD">
        <w:rPr>
          <w:rFonts w:ascii="Roboto" w:eastAsia="Times New Roman" w:hAnsi="Roboto" w:cs="Times New Roman"/>
          <w:color w:val="959EBA"/>
          <w:sz w:val="21"/>
          <w:szCs w:val="21"/>
          <w:lang w:val="en-US" w:eastAsia="es-MX"/>
        </w:rPr>
        <w:t> Year: </w:t>
      </w:r>
      <w:r w:rsidRPr="001E1FCD">
        <w:rPr>
          <w:rFonts w:ascii="Roboto" w:eastAsia="Times New Roman" w:hAnsi="Roboto" w:cs="Times New Roman"/>
          <w:color w:val="2C3E50"/>
          <w:sz w:val="21"/>
          <w:szCs w:val="21"/>
          <w:lang w:val="en-US" w:eastAsia="es-MX"/>
        </w:rPr>
        <w:t>2021</w:t>
      </w:r>
      <w:r w:rsidRPr="001E1FCD">
        <w:rPr>
          <w:rFonts w:ascii="Roboto" w:eastAsia="Times New Roman" w:hAnsi="Roboto" w:cs="Times New Roman"/>
          <w:color w:val="959EBA"/>
          <w:sz w:val="21"/>
          <w:szCs w:val="21"/>
          <w:lang w:val="en-US" w:eastAsia="es-MX"/>
        </w:rPr>
        <w:t> URL: </w:t>
      </w:r>
      <w:hyperlink r:id="rId23" w:history="1">
        <w:r w:rsidRPr="001E1FCD">
          <w:rPr>
            <w:rStyle w:val="Hipervnculo"/>
            <w:rFonts w:ascii="Roboto" w:eastAsia="Times New Roman" w:hAnsi="Roboto" w:cs="Times New Roman"/>
            <w:sz w:val="21"/>
            <w:szCs w:val="21"/>
            <w:lang w:val="en-US" w:eastAsia="es-MX"/>
          </w:rPr>
          <w:t>https://www.delftstack.com/es/howto/python/user-input-int-python/</w:t>
        </w:r>
      </w:hyperlink>
    </w:p>
    <w:p w14:paraId="08FD1196" w14:textId="77777777" w:rsidR="001E1FCD" w:rsidRPr="001E1FCD" w:rsidRDefault="001E1FCD" w:rsidP="001E1FCD">
      <w:pPr>
        <w:shd w:val="clear" w:color="auto" w:fill="FFFFFF"/>
        <w:spacing w:before="0" w:after="0" w:line="384" w:lineRule="atLeast"/>
        <w:rPr>
          <w:rFonts w:ascii="Roboto" w:eastAsia="Times New Roman" w:hAnsi="Roboto" w:cs="Times New Roman"/>
          <w:color w:val="959EBA"/>
          <w:sz w:val="21"/>
          <w:szCs w:val="21"/>
          <w:lang w:val="en-US" w:eastAsia="es-MX"/>
        </w:rPr>
      </w:pPr>
    </w:p>
    <w:p w14:paraId="3A22AD0A" w14:textId="77777777" w:rsidR="001E1FCD" w:rsidRPr="001E1FCD" w:rsidRDefault="001E1FCD" w:rsidP="001E1FCD">
      <w:pPr>
        <w:shd w:val="clear" w:color="auto" w:fill="FFFFFF"/>
        <w:spacing w:before="0" w:after="60" w:line="240" w:lineRule="auto"/>
        <w:rPr>
          <w:rFonts w:ascii="Roboto" w:eastAsia="Times New Roman" w:hAnsi="Roboto" w:cs="Times New Roman"/>
          <w:color w:val="auto"/>
          <w:sz w:val="23"/>
          <w:szCs w:val="23"/>
          <w:lang w:val="es-MX" w:eastAsia="es-MX"/>
        </w:rPr>
      </w:pPr>
      <w:r w:rsidRPr="001E1FCD">
        <w:rPr>
          <w:rFonts w:ascii="Roboto" w:eastAsia="Times New Roman" w:hAnsi="Roboto" w:cs="Times New Roman"/>
          <w:color w:val="auto"/>
          <w:sz w:val="23"/>
          <w:szCs w:val="23"/>
          <w:lang w:val="es-MX" w:eastAsia="es-MX"/>
        </w:rPr>
        <w:t>Tutorial de NLP con Python NLTK (ejemplos simples)</w:t>
      </w:r>
    </w:p>
    <w:p w14:paraId="5F552AFA" w14:textId="6BF21311" w:rsidR="001E1FCD" w:rsidRDefault="001E1FCD" w:rsidP="001E1FCD">
      <w:pPr>
        <w:shd w:val="clear" w:color="auto" w:fill="FFFFFF"/>
        <w:spacing w:before="0" w:after="0" w:line="384" w:lineRule="atLeast"/>
        <w:rPr>
          <w:rFonts w:ascii="Roboto" w:eastAsia="Times New Roman" w:hAnsi="Roboto" w:cs="Times New Roman"/>
          <w:color w:val="2C3E50"/>
          <w:sz w:val="21"/>
          <w:szCs w:val="21"/>
          <w:lang w:val="en-US" w:eastAsia="es-MX"/>
        </w:rPr>
      </w:pPr>
      <w:r w:rsidRPr="001E1FCD">
        <w:rPr>
          <w:rFonts w:ascii="Roboto" w:eastAsia="Times New Roman" w:hAnsi="Roboto" w:cs="Times New Roman"/>
          <w:color w:val="959EBA"/>
          <w:sz w:val="21"/>
          <w:szCs w:val="21"/>
          <w:lang w:val="en-US" w:eastAsia="es-MX"/>
        </w:rPr>
        <w:t>By </w:t>
      </w:r>
      <w:r w:rsidRPr="001E1FCD">
        <w:rPr>
          <w:rFonts w:ascii="Roboto" w:eastAsia="Times New Roman" w:hAnsi="Roboto" w:cs="Times New Roman"/>
          <w:color w:val="2C3E50"/>
          <w:sz w:val="21"/>
          <w:szCs w:val="21"/>
          <w:lang w:val="en-US" w:eastAsia="es-MX"/>
        </w:rPr>
        <w:t>Mokhtar Ebrahim</w:t>
      </w:r>
      <w:r w:rsidRPr="001E1FCD">
        <w:rPr>
          <w:rFonts w:ascii="Roboto" w:eastAsia="Times New Roman" w:hAnsi="Roboto" w:cs="Times New Roman"/>
          <w:color w:val="959EBA"/>
          <w:sz w:val="21"/>
          <w:szCs w:val="21"/>
          <w:lang w:val="en-US" w:eastAsia="es-MX"/>
        </w:rPr>
        <w:t> Container: </w:t>
      </w:r>
      <w:r w:rsidRPr="001E1FCD">
        <w:rPr>
          <w:rFonts w:ascii="Roboto" w:eastAsia="Times New Roman" w:hAnsi="Roboto" w:cs="Times New Roman"/>
          <w:color w:val="2C3E50"/>
          <w:sz w:val="21"/>
          <w:szCs w:val="21"/>
          <w:lang w:val="en-US" w:eastAsia="es-MX"/>
        </w:rPr>
        <w:t>Like Geeks</w:t>
      </w:r>
      <w:r w:rsidRPr="001E1FCD">
        <w:rPr>
          <w:rFonts w:ascii="Roboto" w:eastAsia="Times New Roman" w:hAnsi="Roboto" w:cs="Times New Roman"/>
          <w:color w:val="959EBA"/>
          <w:sz w:val="21"/>
          <w:szCs w:val="21"/>
          <w:lang w:val="en-US" w:eastAsia="es-MX"/>
        </w:rPr>
        <w:t> Publisher: </w:t>
      </w:r>
      <w:r w:rsidRPr="001E1FCD">
        <w:rPr>
          <w:rFonts w:ascii="Roboto" w:eastAsia="Times New Roman" w:hAnsi="Roboto" w:cs="Times New Roman"/>
          <w:color w:val="2C3E50"/>
          <w:sz w:val="21"/>
          <w:szCs w:val="21"/>
          <w:lang w:val="en-US" w:eastAsia="es-MX"/>
        </w:rPr>
        <w:t>LikeGeeks</w:t>
      </w:r>
      <w:r w:rsidRPr="001E1FCD">
        <w:rPr>
          <w:rFonts w:ascii="Roboto" w:eastAsia="Times New Roman" w:hAnsi="Roboto" w:cs="Times New Roman"/>
          <w:color w:val="959EBA"/>
          <w:sz w:val="21"/>
          <w:szCs w:val="21"/>
          <w:lang w:val="en-US" w:eastAsia="es-MX"/>
        </w:rPr>
        <w:t> Year: </w:t>
      </w:r>
      <w:r w:rsidRPr="001E1FCD">
        <w:rPr>
          <w:rFonts w:ascii="Roboto" w:eastAsia="Times New Roman" w:hAnsi="Roboto" w:cs="Times New Roman"/>
          <w:color w:val="2C3E50"/>
          <w:sz w:val="21"/>
          <w:szCs w:val="21"/>
          <w:lang w:val="en-US" w:eastAsia="es-MX"/>
        </w:rPr>
        <w:t>2017</w:t>
      </w:r>
      <w:r w:rsidRPr="001E1FCD">
        <w:rPr>
          <w:rFonts w:ascii="Roboto" w:eastAsia="Times New Roman" w:hAnsi="Roboto" w:cs="Times New Roman"/>
          <w:color w:val="959EBA"/>
          <w:sz w:val="21"/>
          <w:szCs w:val="21"/>
          <w:lang w:val="en-US" w:eastAsia="es-MX"/>
        </w:rPr>
        <w:t> URL: </w:t>
      </w:r>
      <w:hyperlink r:id="rId24" w:history="1">
        <w:r w:rsidRPr="001E1FCD">
          <w:rPr>
            <w:rStyle w:val="Hipervnculo"/>
            <w:rFonts w:ascii="Roboto" w:eastAsia="Times New Roman" w:hAnsi="Roboto" w:cs="Times New Roman"/>
            <w:sz w:val="21"/>
            <w:szCs w:val="21"/>
            <w:lang w:val="en-US" w:eastAsia="es-MX"/>
          </w:rPr>
          <w:t>https://likegeeks.com/es/tutorial-de-nlp-con-python-nltk/</w:t>
        </w:r>
      </w:hyperlink>
    </w:p>
    <w:p w14:paraId="40D2521C" w14:textId="77777777" w:rsidR="00114990" w:rsidRDefault="00114990" w:rsidP="001E1FCD">
      <w:pPr>
        <w:shd w:val="clear" w:color="auto" w:fill="FFFFFF"/>
        <w:spacing w:before="0" w:after="0" w:line="384" w:lineRule="atLeast"/>
        <w:rPr>
          <w:rFonts w:ascii="Roboto" w:eastAsia="Times New Roman" w:hAnsi="Roboto" w:cs="Times New Roman"/>
          <w:color w:val="2C3E50"/>
          <w:sz w:val="21"/>
          <w:szCs w:val="21"/>
          <w:lang w:val="en-US" w:eastAsia="es-MX"/>
        </w:rPr>
      </w:pPr>
    </w:p>
    <w:p w14:paraId="4A6E779C" w14:textId="77777777" w:rsidR="00114990" w:rsidRPr="00114990" w:rsidRDefault="00114990" w:rsidP="00114990">
      <w:pPr>
        <w:shd w:val="clear" w:color="auto" w:fill="FFFFFF"/>
        <w:spacing w:before="0" w:after="60" w:line="240" w:lineRule="auto"/>
        <w:rPr>
          <w:rFonts w:ascii="Roboto" w:eastAsia="Times New Roman" w:hAnsi="Roboto" w:cs="Times New Roman"/>
          <w:color w:val="auto"/>
          <w:sz w:val="23"/>
          <w:szCs w:val="23"/>
          <w:lang w:val="es-MX" w:eastAsia="es-MX"/>
        </w:rPr>
      </w:pPr>
      <w:r w:rsidRPr="00114990">
        <w:rPr>
          <w:rFonts w:ascii="Roboto" w:eastAsia="Times New Roman" w:hAnsi="Roboto" w:cs="Times New Roman"/>
          <w:color w:val="auto"/>
          <w:sz w:val="23"/>
          <w:szCs w:val="23"/>
          <w:lang w:val="es-MX" w:eastAsia="es-MX"/>
        </w:rPr>
        <w:t xml:space="preserve">Ejemplos de FingerPrint.wp_fp en Python, ejemplos de </w:t>
      </w:r>
      <w:proofErr w:type="gramStart"/>
      <w:r w:rsidRPr="00114990">
        <w:rPr>
          <w:rFonts w:ascii="Roboto" w:eastAsia="Times New Roman" w:hAnsi="Roboto" w:cs="Times New Roman"/>
          <w:color w:val="auto"/>
          <w:sz w:val="23"/>
          <w:szCs w:val="23"/>
          <w:lang w:val="es-MX" w:eastAsia="es-MX"/>
        </w:rPr>
        <w:t>fingerprint.FingerPrint.wp</w:t>
      </w:r>
      <w:proofErr w:type="gramEnd"/>
      <w:r w:rsidRPr="00114990">
        <w:rPr>
          <w:rFonts w:ascii="Roboto" w:eastAsia="Times New Roman" w:hAnsi="Roboto" w:cs="Times New Roman"/>
          <w:color w:val="auto"/>
          <w:sz w:val="23"/>
          <w:szCs w:val="23"/>
          <w:lang w:val="es-MX" w:eastAsia="es-MX"/>
        </w:rPr>
        <w:t>_fp en Python - HotExamples</w:t>
      </w:r>
    </w:p>
    <w:p w14:paraId="0AEF88B2" w14:textId="09D21428" w:rsidR="00114990" w:rsidRDefault="00114990" w:rsidP="00114990">
      <w:pPr>
        <w:shd w:val="clear" w:color="auto" w:fill="FFFFFF"/>
        <w:spacing w:before="0" w:after="0" w:line="384" w:lineRule="atLeast"/>
        <w:rPr>
          <w:rFonts w:ascii="Roboto" w:eastAsia="Times New Roman" w:hAnsi="Roboto" w:cs="Times New Roman"/>
          <w:color w:val="2C3E50"/>
          <w:sz w:val="21"/>
          <w:szCs w:val="21"/>
          <w:lang w:val="es-MX" w:eastAsia="es-MX"/>
        </w:rPr>
      </w:pPr>
      <w:proofErr w:type="gramStart"/>
      <w:r w:rsidRPr="00114990">
        <w:rPr>
          <w:rFonts w:ascii="Roboto" w:eastAsia="Times New Roman" w:hAnsi="Roboto" w:cs="Times New Roman"/>
          <w:color w:val="959EBA"/>
          <w:sz w:val="21"/>
          <w:szCs w:val="21"/>
          <w:lang w:val="es-MX" w:eastAsia="es-MX"/>
        </w:rPr>
        <w:t>By  Container</w:t>
      </w:r>
      <w:proofErr w:type="gramEnd"/>
      <w:r w:rsidRPr="00114990">
        <w:rPr>
          <w:rFonts w:ascii="Roboto" w:eastAsia="Times New Roman" w:hAnsi="Roboto" w:cs="Times New Roman"/>
          <w:color w:val="959EBA"/>
          <w:sz w:val="21"/>
          <w:szCs w:val="21"/>
          <w:lang w:val="es-MX" w:eastAsia="es-MX"/>
        </w:rPr>
        <w:t>: </w:t>
      </w:r>
      <w:r w:rsidRPr="00114990">
        <w:rPr>
          <w:rFonts w:ascii="Roboto" w:eastAsia="Times New Roman" w:hAnsi="Roboto" w:cs="Times New Roman"/>
          <w:color w:val="2C3E50"/>
          <w:sz w:val="21"/>
          <w:szCs w:val="21"/>
          <w:lang w:val="es-MX" w:eastAsia="es-MX"/>
        </w:rPr>
        <w:t>Hotexamples.com</w:t>
      </w:r>
      <w:r w:rsidRPr="00114990">
        <w:rPr>
          <w:rFonts w:ascii="Roboto" w:eastAsia="Times New Roman" w:hAnsi="Roboto" w:cs="Times New Roman"/>
          <w:color w:val="959EBA"/>
          <w:sz w:val="21"/>
          <w:szCs w:val="21"/>
          <w:lang w:val="es-MX" w:eastAsia="es-MX"/>
        </w:rPr>
        <w:t> Year: </w:t>
      </w:r>
      <w:r w:rsidRPr="00114990">
        <w:rPr>
          <w:rFonts w:ascii="Roboto" w:eastAsia="Times New Roman" w:hAnsi="Roboto" w:cs="Times New Roman"/>
          <w:color w:val="2C3E50"/>
          <w:sz w:val="21"/>
          <w:szCs w:val="21"/>
          <w:lang w:val="es-MX" w:eastAsia="es-MX"/>
        </w:rPr>
        <w:t>2021</w:t>
      </w:r>
      <w:r w:rsidRPr="00114990">
        <w:rPr>
          <w:rFonts w:ascii="Roboto" w:eastAsia="Times New Roman" w:hAnsi="Roboto" w:cs="Times New Roman"/>
          <w:color w:val="959EBA"/>
          <w:sz w:val="21"/>
          <w:szCs w:val="21"/>
          <w:lang w:val="es-MX" w:eastAsia="es-MX"/>
        </w:rPr>
        <w:t> URL: </w:t>
      </w:r>
      <w:hyperlink r:id="rId25" w:history="1">
        <w:r w:rsidRPr="00114990">
          <w:rPr>
            <w:rStyle w:val="Hipervnculo"/>
            <w:rFonts w:ascii="Roboto" w:eastAsia="Times New Roman" w:hAnsi="Roboto" w:cs="Times New Roman"/>
            <w:sz w:val="21"/>
            <w:szCs w:val="21"/>
            <w:lang w:val="es-MX" w:eastAsia="es-MX"/>
          </w:rPr>
          <w:t>https://python.hotexamples.com/es/examples/fingerprint/FingerPrint/wp_fp/python-fingerprint-wp_fp-method-examples.html</w:t>
        </w:r>
      </w:hyperlink>
    </w:p>
    <w:p w14:paraId="5281F973" w14:textId="77777777" w:rsidR="00114990" w:rsidRPr="00114990" w:rsidRDefault="00114990" w:rsidP="00114990">
      <w:pPr>
        <w:shd w:val="clear" w:color="auto" w:fill="FFFFFF"/>
        <w:spacing w:before="0" w:after="0" w:line="384" w:lineRule="atLeast"/>
        <w:rPr>
          <w:rFonts w:ascii="Roboto" w:eastAsia="Times New Roman" w:hAnsi="Roboto" w:cs="Times New Roman"/>
          <w:color w:val="959EBA"/>
          <w:sz w:val="21"/>
          <w:szCs w:val="21"/>
          <w:lang w:val="es-MX" w:eastAsia="es-MX"/>
        </w:rPr>
      </w:pPr>
    </w:p>
    <w:p w14:paraId="5C390E26" w14:textId="77777777" w:rsidR="001E1FCD" w:rsidRPr="001E1FCD" w:rsidRDefault="001E1FCD" w:rsidP="001E1FCD">
      <w:pPr>
        <w:shd w:val="clear" w:color="auto" w:fill="FFFFFF"/>
        <w:spacing w:before="0" w:after="0" w:line="384" w:lineRule="atLeast"/>
        <w:rPr>
          <w:rFonts w:ascii="Roboto" w:eastAsia="Times New Roman" w:hAnsi="Roboto" w:cs="Times New Roman"/>
          <w:color w:val="959EBA"/>
          <w:sz w:val="21"/>
          <w:szCs w:val="21"/>
          <w:lang w:val="es-MX" w:eastAsia="es-MX"/>
        </w:rPr>
      </w:pPr>
    </w:p>
    <w:p w14:paraId="226CCA1A" w14:textId="77777777" w:rsidR="001E1FCD" w:rsidRPr="00114990" w:rsidRDefault="001E1FCD" w:rsidP="001E1FCD">
      <w:pPr>
        <w:rPr>
          <w:lang w:val="es-MX"/>
        </w:rPr>
      </w:pPr>
    </w:p>
    <w:p w14:paraId="0842C2E6" w14:textId="77777777" w:rsidR="00E44E93" w:rsidRPr="00114990" w:rsidRDefault="00E44E93" w:rsidP="00E5044B">
      <w:pPr>
        <w:rPr>
          <w:lang w:val="es-MX"/>
        </w:rPr>
      </w:pPr>
    </w:p>
    <w:sectPr w:rsidR="00E44E93" w:rsidRPr="00114990" w:rsidSect="0089714F">
      <w:footerReference w:type="default" r:id="rId2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CD557" w14:textId="77777777" w:rsidR="001914DD" w:rsidRDefault="001914DD" w:rsidP="00C6554A">
      <w:pPr>
        <w:spacing w:before="0" w:after="0" w:line="240" w:lineRule="auto"/>
      </w:pPr>
      <w:r>
        <w:separator/>
      </w:r>
    </w:p>
  </w:endnote>
  <w:endnote w:type="continuationSeparator" w:id="0">
    <w:p w14:paraId="3F93A7B1" w14:textId="77777777" w:rsidR="001914DD" w:rsidRDefault="001914D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97A3"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EF058" w14:textId="77777777" w:rsidR="001914DD" w:rsidRDefault="001914DD" w:rsidP="00C6554A">
      <w:pPr>
        <w:spacing w:before="0" w:after="0" w:line="240" w:lineRule="auto"/>
      </w:pPr>
      <w:r>
        <w:separator/>
      </w:r>
    </w:p>
  </w:footnote>
  <w:footnote w:type="continuationSeparator" w:id="0">
    <w:p w14:paraId="401A88A8" w14:textId="77777777" w:rsidR="001914DD" w:rsidRDefault="001914D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3B3D9C"/>
    <w:multiLevelType w:val="hybridMultilevel"/>
    <w:tmpl w:val="A072B0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06"/>
    <w:rsid w:val="000B221A"/>
    <w:rsid w:val="000D0BA2"/>
    <w:rsid w:val="00114990"/>
    <w:rsid w:val="00125FAF"/>
    <w:rsid w:val="00191137"/>
    <w:rsid w:val="001914DD"/>
    <w:rsid w:val="001E1FCD"/>
    <w:rsid w:val="002554CD"/>
    <w:rsid w:val="00274E32"/>
    <w:rsid w:val="00293B83"/>
    <w:rsid w:val="002B4294"/>
    <w:rsid w:val="00333D0D"/>
    <w:rsid w:val="003C671A"/>
    <w:rsid w:val="003D555A"/>
    <w:rsid w:val="004821F4"/>
    <w:rsid w:val="004C049F"/>
    <w:rsid w:val="005000E2"/>
    <w:rsid w:val="0051785D"/>
    <w:rsid w:val="006A3CE7"/>
    <w:rsid w:val="0089714F"/>
    <w:rsid w:val="00934306"/>
    <w:rsid w:val="009679B1"/>
    <w:rsid w:val="00986062"/>
    <w:rsid w:val="00B63B6A"/>
    <w:rsid w:val="00C6554A"/>
    <w:rsid w:val="00CB0705"/>
    <w:rsid w:val="00D351F0"/>
    <w:rsid w:val="00D6317B"/>
    <w:rsid w:val="00D82D73"/>
    <w:rsid w:val="00E44E93"/>
    <w:rsid w:val="00E5044B"/>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D8742"/>
  <w15:chartTrackingRefBased/>
  <w15:docId w15:val="{89E376A8-9A01-4465-82EA-446ACA7F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character" w:styleId="Mencinsinresolver">
    <w:name w:val="Unresolved Mention"/>
    <w:basedOn w:val="Fuentedeprrafopredeter"/>
    <w:uiPriority w:val="99"/>
    <w:semiHidden/>
    <w:unhideWhenUsed/>
    <w:rsid w:val="00934306"/>
    <w:rPr>
      <w:color w:val="605E5C"/>
      <w:shd w:val="clear" w:color="auto" w:fill="E1DFDD"/>
    </w:rPr>
  </w:style>
  <w:style w:type="paragraph" w:styleId="TtuloTDC">
    <w:name w:val="TOC Heading"/>
    <w:basedOn w:val="Ttulo1"/>
    <w:next w:val="Normal"/>
    <w:uiPriority w:val="39"/>
    <w:unhideWhenUsed/>
    <w:qFormat/>
    <w:rsid w:val="000D0BA2"/>
    <w:pPr>
      <w:spacing w:before="240" w:after="0" w:line="259" w:lineRule="auto"/>
      <w:contextualSpacing w:val="0"/>
      <w:outlineLvl w:val="9"/>
    </w:pPr>
    <w:rPr>
      <w:szCs w:val="32"/>
      <w:lang w:val="es-MX" w:eastAsia="es-MX"/>
    </w:rPr>
  </w:style>
  <w:style w:type="paragraph" w:styleId="TDC1">
    <w:name w:val="toc 1"/>
    <w:basedOn w:val="Normal"/>
    <w:next w:val="Normal"/>
    <w:autoRedefine/>
    <w:uiPriority w:val="39"/>
    <w:unhideWhenUsed/>
    <w:rsid w:val="000D0BA2"/>
    <w:pPr>
      <w:spacing w:after="100"/>
    </w:pPr>
  </w:style>
  <w:style w:type="paragraph" w:styleId="TDC2">
    <w:name w:val="toc 2"/>
    <w:basedOn w:val="Normal"/>
    <w:next w:val="Normal"/>
    <w:autoRedefine/>
    <w:uiPriority w:val="39"/>
    <w:unhideWhenUsed/>
    <w:rsid w:val="000D0BA2"/>
    <w:pPr>
      <w:spacing w:after="100"/>
      <w:ind w:left="220"/>
    </w:pPr>
  </w:style>
  <w:style w:type="paragraph" w:styleId="Prrafodelista">
    <w:name w:val="List Paragraph"/>
    <w:basedOn w:val="Normal"/>
    <w:uiPriority w:val="34"/>
    <w:unhideWhenUsed/>
    <w:qFormat/>
    <w:rsid w:val="00B63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52390">
      <w:bodyDiv w:val="1"/>
      <w:marLeft w:val="0"/>
      <w:marRight w:val="0"/>
      <w:marTop w:val="0"/>
      <w:marBottom w:val="0"/>
      <w:divBdr>
        <w:top w:val="none" w:sz="0" w:space="0" w:color="auto"/>
        <w:left w:val="none" w:sz="0" w:space="0" w:color="auto"/>
        <w:bottom w:val="none" w:sz="0" w:space="0" w:color="auto"/>
        <w:right w:val="none" w:sz="0" w:space="0" w:color="auto"/>
      </w:divBdr>
      <w:divsChild>
        <w:div w:id="568465163">
          <w:marLeft w:val="0"/>
          <w:marRight w:val="0"/>
          <w:marTop w:val="0"/>
          <w:marBottom w:val="60"/>
          <w:divBdr>
            <w:top w:val="none" w:sz="0" w:space="0" w:color="auto"/>
            <w:left w:val="none" w:sz="0" w:space="0" w:color="auto"/>
            <w:bottom w:val="none" w:sz="0" w:space="0" w:color="auto"/>
            <w:right w:val="none" w:sz="0" w:space="0" w:color="auto"/>
          </w:divBdr>
        </w:div>
        <w:div w:id="368728432">
          <w:marLeft w:val="0"/>
          <w:marRight w:val="0"/>
          <w:marTop w:val="0"/>
          <w:marBottom w:val="0"/>
          <w:divBdr>
            <w:top w:val="none" w:sz="0" w:space="0" w:color="auto"/>
            <w:left w:val="none" w:sz="0" w:space="0" w:color="auto"/>
            <w:bottom w:val="none" w:sz="0" w:space="0" w:color="auto"/>
            <w:right w:val="none" w:sz="0" w:space="0" w:color="auto"/>
          </w:divBdr>
        </w:div>
      </w:divsChild>
    </w:div>
    <w:div w:id="889802161">
      <w:bodyDiv w:val="1"/>
      <w:marLeft w:val="0"/>
      <w:marRight w:val="0"/>
      <w:marTop w:val="0"/>
      <w:marBottom w:val="0"/>
      <w:divBdr>
        <w:top w:val="none" w:sz="0" w:space="0" w:color="auto"/>
        <w:left w:val="none" w:sz="0" w:space="0" w:color="auto"/>
        <w:bottom w:val="none" w:sz="0" w:space="0" w:color="auto"/>
        <w:right w:val="none" w:sz="0" w:space="0" w:color="auto"/>
      </w:divBdr>
      <w:divsChild>
        <w:div w:id="2043312840">
          <w:marLeft w:val="0"/>
          <w:marRight w:val="0"/>
          <w:marTop w:val="0"/>
          <w:marBottom w:val="60"/>
          <w:divBdr>
            <w:top w:val="none" w:sz="0" w:space="0" w:color="auto"/>
            <w:left w:val="none" w:sz="0" w:space="0" w:color="auto"/>
            <w:bottom w:val="none" w:sz="0" w:space="0" w:color="auto"/>
            <w:right w:val="none" w:sz="0" w:space="0" w:color="auto"/>
          </w:divBdr>
        </w:div>
        <w:div w:id="84227084">
          <w:marLeft w:val="0"/>
          <w:marRight w:val="0"/>
          <w:marTop w:val="0"/>
          <w:marBottom w:val="0"/>
          <w:divBdr>
            <w:top w:val="none" w:sz="0" w:space="0" w:color="auto"/>
            <w:left w:val="none" w:sz="0" w:space="0" w:color="auto"/>
            <w:bottom w:val="none" w:sz="0" w:space="0" w:color="auto"/>
            <w:right w:val="none" w:sz="0" w:space="0" w:color="auto"/>
          </w:divBdr>
        </w:div>
      </w:divsChild>
    </w:div>
    <w:div w:id="1524320716">
      <w:bodyDiv w:val="1"/>
      <w:marLeft w:val="0"/>
      <w:marRight w:val="0"/>
      <w:marTop w:val="0"/>
      <w:marBottom w:val="0"/>
      <w:divBdr>
        <w:top w:val="none" w:sz="0" w:space="0" w:color="auto"/>
        <w:left w:val="none" w:sz="0" w:space="0" w:color="auto"/>
        <w:bottom w:val="none" w:sz="0" w:space="0" w:color="auto"/>
        <w:right w:val="none" w:sz="0" w:space="0" w:color="auto"/>
      </w:divBdr>
      <w:divsChild>
        <w:div w:id="992221102">
          <w:marLeft w:val="0"/>
          <w:marRight w:val="0"/>
          <w:marTop w:val="0"/>
          <w:marBottom w:val="60"/>
          <w:divBdr>
            <w:top w:val="none" w:sz="0" w:space="0" w:color="auto"/>
            <w:left w:val="none" w:sz="0" w:space="0" w:color="auto"/>
            <w:bottom w:val="none" w:sz="0" w:space="0" w:color="auto"/>
            <w:right w:val="none" w:sz="0" w:space="0" w:color="auto"/>
          </w:divBdr>
        </w:div>
        <w:div w:id="129252412">
          <w:marLeft w:val="0"/>
          <w:marRight w:val="0"/>
          <w:marTop w:val="0"/>
          <w:marBottom w:val="0"/>
          <w:divBdr>
            <w:top w:val="none" w:sz="0" w:space="0" w:color="auto"/>
            <w:left w:val="none" w:sz="0" w:space="0" w:color="auto"/>
            <w:bottom w:val="none" w:sz="0" w:space="0" w:color="auto"/>
            <w:right w:val="none" w:sz="0" w:space="0" w:color="auto"/>
          </w:divBdr>
        </w:div>
      </w:divsChild>
    </w:div>
    <w:div w:id="1972662090">
      <w:bodyDiv w:val="1"/>
      <w:marLeft w:val="0"/>
      <w:marRight w:val="0"/>
      <w:marTop w:val="0"/>
      <w:marBottom w:val="0"/>
      <w:divBdr>
        <w:top w:val="none" w:sz="0" w:space="0" w:color="auto"/>
        <w:left w:val="none" w:sz="0" w:space="0" w:color="auto"/>
        <w:bottom w:val="none" w:sz="0" w:space="0" w:color="auto"/>
        <w:right w:val="none" w:sz="0" w:space="0" w:color="auto"/>
      </w:divBdr>
      <w:divsChild>
        <w:div w:id="1840535841">
          <w:marLeft w:val="0"/>
          <w:marRight w:val="0"/>
          <w:marTop w:val="0"/>
          <w:marBottom w:val="60"/>
          <w:divBdr>
            <w:top w:val="none" w:sz="0" w:space="0" w:color="auto"/>
            <w:left w:val="none" w:sz="0" w:space="0" w:color="auto"/>
            <w:bottom w:val="none" w:sz="0" w:space="0" w:color="auto"/>
            <w:right w:val="none" w:sz="0" w:space="0" w:color="auto"/>
          </w:divBdr>
        </w:div>
        <w:div w:id="1795296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fotecarios.com/lenguajes-documentales-y-lenguaje-natural-en-la-recuperacion-de-informacion/"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python.hotexamples.com/es/examples/fingerprint/FingerPrint/wp_fp/python-fingerprint-wp_fp-method-examples.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3.0/" TargetMode="External"/><Relationship Id="rId24" Type="http://schemas.openxmlformats.org/officeDocument/2006/relationships/hyperlink" Target="https://likegeeks.com/es/tutorial-de-nlp-con-python-nltk/"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delftstack.com/es/howto/python/user-input-int-python/" TargetMode="External"/><Relationship Id="rId28" Type="http://schemas.openxmlformats.org/officeDocument/2006/relationships/theme" Target="theme/theme1.xml"/><Relationship Id="rId10" Type="http://schemas.openxmlformats.org/officeDocument/2006/relationships/hyperlink" Target="https://www.infotecarios.com/lenguajes-documentales-y-lenguaje-natural-en-la-recuperacion-de-informacio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infotecarios.com/lenguajes-documentales-y-lenguaje-natural-en-la-recuperacion-de-informacion/" TargetMode="External"/><Relationship Id="rId14" Type="http://schemas.openxmlformats.org/officeDocument/2006/relationships/hyperlink" Target="https://creativecommons.org/licenses/by-sa/3.0/" TargetMode="External"/><Relationship Id="rId22" Type="http://schemas.openxmlformats.org/officeDocument/2006/relationships/hyperlink" Target="https://dlegorreta.wordpress.com/tag/nltk/"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20Ramirez\AppData\Local\Microsoft\Office\16.0\DTS\es-ES%7b0E94F169-EDA8-40ED-82C6-1506E1A41C84%7d\%7bFC105CE3-6393-44DC-A54A-B2348E90901D%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00BC1-8ACE-45D2-A643-BF0604B4A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{FC105CE3-6393-44DC-A54A-B2348E90901D}tf02835058_win32</Template>
  <TotalTime>92</TotalTime>
  <Pages>10</Pages>
  <Words>1125</Words>
  <Characters>6190</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Ramirez</dc:creator>
  <cp:keywords/>
  <dc:description/>
  <cp:lastModifiedBy>Aaron Ramirez</cp:lastModifiedBy>
  <cp:revision>4</cp:revision>
  <dcterms:created xsi:type="dcterms:W3CDTF">2021-11-17T23:41:00Z</dcterms:created>
  <dcterms:modified xsi:type="dcterms:W3CDTF">2021-11-19T00:14:00Z</dcterms:modified>
</cp:coreProperties>
</file>